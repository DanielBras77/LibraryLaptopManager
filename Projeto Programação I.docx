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AEB9" w14:textId="77777777" w:rsidR="001B7BF6" w:rsidRDefault="001B7BF6">
      <w:pPr>
        <w:pStyle w:val="Ttulo"/>
        <w:rPr>
          <w:noProof/>
          <w:sz w:val="28"/>
          <w:szCs w:val="28"/>
          <w:lang w:val="pt-BR"/>
        </w:rPr>
      </w:pPr>
      <w:bookmarkStart w:id="0" w:name="_Hlk122704328"/>
    </w:p>
    <w:p w14:paraId="658FAE99" w14:textId="77777777" w:rsidR="001B7BF6" w:rsidRDefault="001B7BF6">
      <w:pPr>
        <w:pStyle w:val="Ttulo"/>
        <w:rPr>
          <w:noProof/>
          <w:sz w:val="28"/>
          <w:szCs w:val="28"/>
          <w:lang w:val="pt-BR"/>
        </w:rPr>
      </w:pPr>
    </w:p>
    <w:p w14:paraId="6D1F250C" w14:textId="77777777" w:rsidR="001B7BF6" w:rsidRDefault="001B7BF6">
      <w:pPr>
        <w:pStyle w:val="Ttulo"/>
        <w:rPr>
          <w:noProof/>
          <w:sz w:val="28"/>
          <w:szCs w:val="28"/>
          <w:lang w:val="pt-BR"/>
        </w:rPr>
      </w:pPr>
    </w:p>
    <w:p w14:paraId="64F4D8A5" w14:textId="77777777" w:rsidR="001B7BF6" w:rsidRDefault="001B7BF6">
      <w:pPr>
        <w:pStyle w:val="Ttulo"/>
        <w:rPr>
          <w:noProof/>
          <w:sz w:val="28"/>
          <w:szCs w:val="28"/>
          <w:lang w:val="pt-BR"/>
        </w:rPr>
      </w:pPr>
    </w:p>
    <w:p w14:paraId="415964D9" w14:textId="20282BC7" w:rsidR="00E81978" w:rsidRPr="00216F29" w:rsidRDefault="00000000">
      <w:pPr>
        <w:pStyle w:val="Ttulo"/>
        <w:rPr>
          <w:noProof/>
          <w:sz w:val="28"/>
          <w:szCs w:val="28"/>
          <w:lang w:val="pt-BR"/>
        </w:rPr>
      </w:pPr>
      <w:sdt>
        <w:sdtPr>
          <w:rPr>
            <w:noProof/>
            <w:sz w:val="28"/>
            <w:szCs w:val="28"/>
            <w:lang w:val="pt-BR"/>
          </w:rPr>
          <w:alias w:val="Título:"/>
          <w:tag w:val="Título:"/>
          <w:id w:val="726351117"/>
          <w:placeholder>
            <w:docPart w:val="D612D2D87D974412A1C69BD75D44F9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41EF2">
            <w:rPr>
              <w:noProof/>
              <w:sz w:val="28"/>
              <w:szCs w:val="28"/>
              <w:lang w:val="pt-BR"/>
            </w:rPr>
            <w:t>Projeto Programação I – Fase 1</w:t>
          </w:r>
        </w:sdtContent>
      </w:sdt>
    </w:p>
    <w:p w14:paraId="22D8284B" w14:textId="33496271" w:rsidR="00E81978" w:rsidRPr="00216F29" w:rsidRDefault="00226DC3" w:rsidP="00B823AA">
      <w:pPr>
        <w:pStyle w:val="Ttulo21"/>
        <w:rPr>
          <w:noProof/>
          <w:sz w:val="28"/>
          <w:szCs w:val="28"/>
          <w:lang w:val="pt-BR"/>
        </w:rPr>
      </w:pPr>
      <w:r w:rsidRPr="00216F29">
        <w:rPr>
          <w:noProof/>
          <w:sz w:val="28"/>
          <w:szCs w:val="28"/>
          <w:lang w:val="pt-BR"/>
        </w:rPr>
        <w:t>ESTG – Instituto Politécnico de Leiria</w:t>
      </w:r>
    </w:p>
    <w:p w14:paraId="215261EB" w14:textId="0AC88D9C" w:rsidR="00AF729C" w:rsidRPr="00216F29" w:rsidRDefault="00AF729C" w:rsidP="00B823AA">
      <w:pPr>
        <w:pStyle w:val="Ttulo21"/>
        <w:rPr>
          <w:noProof/>
          <w:sz w:val="28"/>
          <w:szCs w:val="28"/>
          <w:lang w:val="pt-BR"/>
        </w:rPr>
      </w:pPr>
      <w:r w:rsidRPr="00216F29">
        <w:rPr>
          <w:noProof/>
          <w:sz w:val="28"/>
          <w:szCs w:val="28"/>
          <w:lang w:val="pt-BR"/>
        </w:rPr>
        <w:t>DEI – Departamento de Engenharia Informática</w:t>
      </w:r>
    </w:p>
    <w:p w14:paraId="4570749D" w14:textId="422055FB" w:rsidR="00AF729C" w:rsidRPr="00216F29" w:rsidRDefault="00AF729C" w:rsidP="00B823AA">
      <w:pPr>
        <w:pStyle w:val="Ttulo21"/>
        <w:rPr>
          <w:noProof/>
          <w:sz w:val="28"/>
          <w:szCs w:val="28"/>
          <w:lang w:val="pt-BR"/>
        </w:rPr>
      </w:pPr>
      <w:r w:rsidRPr="00216F29">
        <w:rPr>
          <w:noProof/>
          <w:sz w:val="28"/>
          <w:szCs w:val="28"/>
          <w:lang w:val="pt-BR"/>
        </w:rPr>
        <w:t xml:space="preserve">Licenciatura </w:t>
      </w:r>
      <w:r w:rsidR="004908E3">
        <w:rPr>
          <w:noProof/>
          <w:sz w:val="28"/>
          <w:szCs w:val="28"/>
          <w:lang w:val="pt-BR"/>
        </w:rPr>
        <w:t xml:space="preserve">em </w:t>
      </w:r>
      <w:r w:rsidRPr="00216F29">
        <w:rPr>
          <w:noProof/>
          <w:sz w:val="28"/>
          <w:szCs w:val="28"/>
          <w:lang w:val="pt-BR"/>
        </w:rPr>
        <w:t>Engenharia Informática</w:t>
      </w:r>
    </w:p>
    <w:p w14:paraId="2670010A" w14:textId="05EBC639" w:rsidR="00AF729C" w:rsidRPr="00216F29" w:rsidRDefault="00AF729C" w:rsidP="00AF729C">
      <w:pPr>
        <w:pStyle w:val="Ttulo21"/>
        <w:rPr>
          <w:noProof/>
          <w:sz w:val="28"/>
          <w:szCs w:val="28"/>
          <w:lang w:val="pt-BR"/>
        </w:rPr>
      </w:pPr>
    </w:p>
    <w:p w14:paraId="1AD3FA66" w14:textId="02475782" w:rsidR="00AF729C" w:rsidRPr="00216F29" w:rsidRDefault="00AF729C" w:rsidP="00AF729C">
      <w:pPr>
        <w:pStyle w:val="Ttulo21"/>
        <w:rPr>
          <w:noProof/>
          <w:sz w:val="28"/>
          <w:szCs w:val="28"/>
          <w:lang w:val="pt-BR"/>
        </w:rPr>
      </w:pPr>
      <w:r w:rsidRPr="00216F29">
        <w:rPr>
          <w:noProof/>
          <w:sz w:val="28"/>
          <w:szCs w:val="28"/>
          <w:lang w:val="pt-BR"/>
        </w:rPr>
        <w:t>Daniel Brás – 2221453; José Branco - 2221424</w:t>
      </w:r>
    </w:p>
    <w:bookmarkEnd w:id="0"/>
    <w:p w14:paraId="05C2BCDC" w14:textId="77777777" w:rsidR="00AF729C" w:rsidRPr="005823D0" w:rsidRDefault="00AF729C" w:rsidP="00B823AA">
      <w:pPr>
        <w:pStyle w:val="Ttulo21"/>
        <w:rPr>
          <w:noProof/>
          <w:lang w:val="pt-BR"/>
        </w:rPr>
      </w:pPr>
    </w:p>
    <w:p w14:paraId="598E8C0D" w14:textId="45670BAB" w:rsidR="00E81978" w:rsidRPr="005823D0" w:rsidRDefault="00E81978">
      <w:pPr>
        <w:pStyle w:val="Ttulo"/>
        <w:rPr>
          <w:noProof/>
          <w:lang w:val="pt-BR"/>
        </w:rPr>
      </w:pPr>
    </w:p>
    <w:p w14:paraId="53B0EE7B" w14:textId="5A869845" w:rsidR="00AF729C" w:rsidRDefault="00AF729C" w:rsidP="005A0B92">
      <w:pPr>
        <w:pStyle w:val="Ttulo21"/>
        <w:rPr>
          <w:rFonts w:ascii="Arial-BoldMT" w:hAnsi="Arial-BoldMT" w:cs="Arial-BoldMT"/>
          <w:b/>
          <w:bCs/>
          <w:kern w:val="0"/>
          <w:sz w:val="22"/>
          <w:szCs w:val="22"/>
        </w:rPr>
      </w:pPr>
    </w:p>
    <w:p w14:paraId="22AB5BA4" w14:textId="1352E050" w:rsidR="00151D1B" w:rsidRDefault="00BE07FA" w:rsidP="00501C2B">
      <w:pPr>
        <w:rPr>
          <w:noProof/>
          <w:lang w:val="pt-BR"/>
        </w:rPr>
      </w:pPr>
      <w:r>
        <w:rPr>
          <w:noProof/>
          <w:lang w:val="pt-BR"/>
        </w:rPr>
        <w:br w:type="page"/>
      </w:r>
    </w:p>
    <w:p w14:paraId="2335C239" w14:textId="6068B748" w:rsidR="00151D1B" w:rsidRDefault="00151D1B" w:rsidP="00151D1B">
      <w:pPr>
        <w:ind w:firstLine="0"/>
        <w:jc w:val="both"/>
        <w:rPr>
          <w:noProof/>
          <w:lang w:val="pt-BR"/>
        </w:rPr>
      </w:pPr>
    </w:p>
    <w:p w14:paraId="37A19E6C" w14:textId="4B8D3951" w:rsidR="006D4D86" w:rsidRDefault="006D4D86" w:rsidP="006D4D86">
      <w:pPr>
        <w:ind w:firstLine="0"/>
        <w:jc w:val="center"/>
        <w:rPr>
          <w:noProof/>
          <w:sz w:val="32"/>
          <w:szCs w:val="32"/>
          <w:lang w:val="pt-BR"/>
        </w:rPr>
      </w:pPr>
      <w:r w:rsidRPr="00563B1D">
        <w:rPr>
          <w:noProof/>
          <w:sz w:val="32"/>
          <w:szCs w:val="32"/>
          <w:lang w:val="pt-BR"/>
        </w:rPr>
        <w:t>Objetivo</w:t>
      </w:r>
    </w:p>
    <w:p w14:paraId="03DCBAA9" w14:textId="77777777" w:rsidR="0095323E" w:rsidRPr="00563B1D" w:rsidRDefault="0095323E" w:rsidP="006D4D86">
      <w:pPr>
        <w:ind w:firstLine="0"/>
        <w:jc w:val="center"/>
        <w:rPr>
          <w:noProof/>
          <w:sz w:val="32"/>
          <w:szCs w:val="32"/>
          <w:lang w:val="pt-BR"/>
        </w:rPr>
      </w:pPr>
    </w:p>
    <w:p w14:paraId="14B667C9" w14:textId="3141980F" w:rsidR="00501C2B" w:rsidRDefault="00501C2B" w:rsidP="00501C2B">
      <w:pPr>
        <w:ind w:firstLine="0"/>
        <w:jc w:val="both"/>
        <w:rPr>
          <w:noProof/>
          <w:lang w:val="pt-BR"/>
        </w:rPr>
      </w:pPr>
      <w:r w:rsidRPr="00151D1B">
        <w:rPr>
          <w:noProof/>
          <w:lang w:val="pt-BR"/>
        </w:rPr>
        <w:t>No âmbito da cadeira de Programação I, foi nos pedido para realizar um</w:t>
      </w:r>
      <w:r>
        <w:rPr>
          <w:noProof/>
          <w:lang w:val="pt-BR"/>
        </w:rPr>
        <w:t xml:space="preserve"> </w:t>
      </w:r>
      <w:r w:rsidRPr="006D4D86">
        <w:rPr>
          <w:noProof/>
          <w:lang w:val="pt-BR"/>
        </w:rPr>
        <w:t>programa em linguagem C que auxili</w:t>
      </w:r>
      <w:r>
        <w:rPr>
          <w:noProof/>
          <w:lang w:val="pt-BR"/>
        </w:rPr>
        <w:t>e</w:t>
      </w:r>
      <w:r w:rsidRPr="006D4D86">
        <w:rPr>
          <w:noProof/>
          <w:lang w:val="pt-BR"/>
        </w:rPr>
        <w:t xml:space="preserve"> na gestão da requisição</w:t>
      </w:r>
      <w:r>
        <w:rPr>
          <w:noProof/>
          <w:lang w:val="pt-BR"/>
        </w:rPr>
        <w:t xml:space="preserve"> </w:t>
      </w:r>
      <w:r w:rsidRPr="006D4D86">
        <w:rPr>
          <w:noProof/>
          <w:lang w:val="pt-BR"/>
        </w:rPr>
        <w:t>de computadores portáteis pelos membros da comunidade académica do Politécnico</w:t>
      </w:r>
      <w:r w:rsidRPr="00151D1B">
        <w:rPr>
          <w:noProof/>
          <w:lang w:val="pt-BR"/>
        </w:rPr>
        <w:t xml:space="preserve">. </w:t>
      </w:r>
    </w:p>
    <w:p w14:paraId="2E4647B2" w14:textId="448CFDEE" w:rsidR="004E1CC5" w:rsidRDefault="004E1CC5" w:rsidP="00501C2B">
      <w:pPr>
        <w:ind w:firstLine="0"/>
        <w:jc w:val="both"/>
        <w:rPr>
          <w:noProof/>
          <w:lang w:val="pt-BR"/>
        </w:rPr>
      </w:pPr>
      <w:r w:rsidRPr="00151D1B">
        <w:rPr>
          <w:noProof/>
          <w:lang w:val="pt-BR"/>
        </w:rPr>
        <w:t xml:space="preserve">Neste relatório temos como objetivo descrever e </w:t>
      </w:r>
      <w:r w:rsidR="00EE497A">
        <w:rPr>
          <w:noProof/>
          <w:lang w:val="pt-BR"/>
        </w:rPr>
        <w:t xml:space="preserve">representar graficamente as </w:t>
      </w:r>
      <w:r w:rsidR="00EE497A" w:rsidRPr="00151D1B">
        <w:rPr>
          <w:noProof/>
          <w:lang w:val="pt-BR"/>
        </w:rPr>
        <w:t xml:space="preserve">estruturas de dados </w:t>
      </w:r>
      <w:r w:rsidR="00EE497A">
        <w:rPr>
          <w:noProof/>
          <w:lang w:val="pt-BR"/>
        </w:rPr>
        <w:t>utilizadas</w:t>
      </w:r>
      <w:r w:rsidR="006724AB">
        <w:rPr>
          <w:noProof/>
          <w:lang w:val="pt-BR"/>
        </w:rPr>
        <w:t xml:space="preserve"> no nosso projeto</w:t>
      </w:r>
      <w:r w:rsidR="00EE497A">
        <w:rPr>
          <w:noProof/>
          <w:lang w:val="pt-BR"/>
        </w:rPr>
        <w:t xml:space="preserve">, </w:t>
      </w:r>
      <w:r w:rsidRPr="00151D1B">
        <w:rPr>
          <w:noProof/>
          <w:lang w:val="pt-BR"/>
        </w:rPr>
        <w:t xml:space="preserve">assim como </w:t>
      </w:r>
      <w:r w:rsidR="006724AB">
        <w:rPr>
          <w:noProof/>
          <w:lang w:val="pt-BR"/>
        </w:rPr>
        <w:t xml:space="preserve">identificar algumas funcionalidades parcialmente ou incorretamente desenvolvidas e </w:t>
      </w:r>
      <w:r w:rsidRPr="00151D1B">
        <w:rPr>
          <w:noProof/>
          <w:lang w:val="pt-BR"/>
        </w:rPr>
        <w:t>demonstrar e indicar a justificação de algumas das nossas opções de implementação tomadas.</w:t>
      </w:r>
      <w:r w:rsidR="00EE497A">
        <w:rPr>
          <w:noProof/>
          <w:lang w:val="pt-BR"/>
        </w:rPr>
        <w:t xml:space="preserve"> </w:t>
      </w:r>
    </w:p>
    <w:p w14:paraId="3DCFE535" w14:textId="05913260" w:rsidR="006D4D86" w:rsidRDefault="006D4D86" w:rsidP="006D4D86">
      <w:pPr>
        <w:ind w:firstLine="0"/>
        <w:rPr>
          <w:noProof/>
          <w:lang w:val="pt-BR"/>
        </w:rPr>
      </w:pPr>
    </w:p>
    <w:p w14:paraId="42EA6F0E" w14:textId="36B35489" w:rsidR="006D4D86" w:rsidRDefault="006D4D86" w:rsidP="006D4D86">
      <w:pPr>
        <w:rPr>
          <w:noProof/>
          <w:lang w:val="pt-BR"/>
        </w:rPr>
      </w:pPr>
    </w:p>
    <w:p w14:paraId="18BEED8E" w14:textId="6FAC15A2" w:rsidR="006D4D86" w:rsidRDefault="006D4D86" w:rsidP="006D4D86">
      <w:pPr>
        <w:rPr>
          <w:noProof/>
          <w:lang w:val="pt-BR"/>
        </w:rPr>
      </w:pPr>
    </w:p>
    <w:p w14:paraId="37C6D8C5" w14:textId="6276CD37" w:rsidR="006D4D86" w:rsidRDefault="006D4D86" w:rsidP="006D4D86">
      <w:pPr>
        <w:rPr>
          <w:noProof/>
          <w:lang w:val="pt-BR"/>
        </w:rPr>
      </w:pPr>
    </w:p>
    <w:p w14:paraId="02AB940C" w14:textId="0B5B3467" w:rsidR="006D4D86" w:rsidRDefault="006D4D86" w:rsidP="006D4D86">
      <w:pPr>
        <w:rPr>
          <w:noProof/>
          <w:lang w:val="pt-BR"/>
        </w:rPr>
      </w:pPr>
    </w:p>
    <w:p w14:paraId="44F6150F" w14:textId="2F92AF6A" w:rsidR="006D4D86" w:rsidRDefault="006D4D86" w:rsidP="006D4D86">
      <w:pPr>
        <w:rPr>
          <w:noProof/>
          <w:lang w:val="pt-BR"/>
        </w:rPr>
      </w:pPr>
    </w:p>
    <w:p w14:paraId="2960514C" w14:textId="6F1B97A4" w:rsidR="006D4D86" w:rsidRDefault="006D4D86" w:rsidP="006D4D86">
      <w:pPr>
        <w:rPr>
          <w:noProof/>
          <w:lang w:val="pt-BR"/>
        </w:rPr>
      </w:pPr>
    </w:p>
    <w:p w14:paraId="59FE676B" w14:textId="2B06638B" w:rsidR="006D4D86" w:rsidRDefault="006D4D86" w:rsidP="00501C2B">
      <w:pPr>
        <w:ind w:firstLine="0"/>
        <w:rPr>
          <w:noProof/>
          <w:lang w:val="pt-BR"/>
        </w:rPr>
      </w:pPr>
    </w:p>
    <w:p w14:paraId="2F258C3C" w14:textId="77777777" w:rsidR="00B15B66" w:rsidRDefault="00B15B66" w:rsidP="00501C2B">
      <w:pPr>
        <w:ind w:firstLine="0"/>
        <w:rPr>
          <w:noProof/>
          <w:lang w:val="pt-BR"/>
        </w:rPr>
      </w:pPr>
    </w:p>
    <w:p w14:paraId="6B92AB9E" w14:textId="6FF6765D" w:rsidR="00151D1B" w:rsidRDefault="00151D1B" w:rsidP="00151D1B">
      <w:pPr>
        <w:ind w:firstLine="0"/>
        <w:jc w:val="both"/>
        <w:rPr>
          <w:noProof/>
          <w:lang w:val="pt-BR"/>
        </w:rPr>
      </w:pPr>
    </w:p>
    <w:p w14:paraId="5D27C4FF" w14:textId="59BD442D" w:rsidR="006724AB" w:rsidRDefault="006724AB" w:rsidP="00151D1B">
      <w:pPr>
        <w:ind w:firstLine="0"/>
        <w:jc w:val="both"/>
        <w:rPr>
          <w:noProof/>
          <w:lang w:val="pt-BR"/>
        </w:rPr>
      </w:pPr>
    </w:p>
    <w:p w14:paraId="4CED4E82" w14:textId="46E9BB1A" w:rsidR="006724AB" w:rsidRDefault="006724AB" w:rsidP="00151D1B">
      <w:pPr>
        <w:ind w:firstLine="0"/>
        <w:jc w:val="both"/>
        <w:rPr>
          <w:noProof/>
          <w:lang w:val="pt-BR"/>
        </w:rPr>
      </w:pPr>
    </w:p>
    <w:p w14:paraId="0FBBA12D" w14:textId="2C22EED3" w:rsidR="006724AB" w:rsidRDefault="006724AB" w:rsidP="00151D1B">
      <w:pPr>
        <w:ind w:firstLine="0"/>
        <w:jc w:val="both"/>
        <w:rPr>
          <w:noProof/>
          <w:lang w:val="pt-BR"/>
        </w:rPr>
      </w:pPr>
    </w:p>
    <w:p w14:paraId="0DC49E79" w14:textId="77777777" w:rsidR="00B87BE7" w:rsidRDefault="00B87BE7" w:rsidP="004908E3">
      <w:pPr>
        <w:ind w:firstLine="0"/>
        <w:jc w:val="center"/>
        <w:rPr>
          <w:noProof/>
          <w:sz w:val="32"/>
          <w:szCs w:val="32"/>
          <w:lang w:val="pt-BR"/>
        </w:rPr>
      </w:pPr>
    </w:p>
    <w:p w14:paraId="7E830B93" w14:textId="6EF6D134" w:rsidR="00501C2B" w:rsidRPr="00501C2B" w:rsidRDefault="00151D1B" w:rsidP="004908E3">
      <w:pPr>
        <w:ind w:firstLine="0"/>
        <w:jc w:val="center"/>
        <w:rPr>
          <w:noProof/>
          <w:sz w:val="32"/>
          <w:szCs w:val="32"/>
          <w:lang w:val="pt-BR"/>
        </w:rPr>
      </w:pPr>
      <w:r w:rsidRPr="00563B1D">
        <w:rPr>
          <w:noProof/>
          <w:sz w:val="32"/>
          <w:szCs w:val="32"/>
          <w:lang w:val="pt-BR"/>
        </w:rPr>
        <w:lastRenderedPageBreak/>
        <w:t>Representação Gráfica</w:t>
      </w:r>
      <w:r w:rsidR="00501C2B">
        <w:rPr>
          <w:noProof/>
          <w:sz w:val="32"/>
          <w:szCs w:val="32"/>
          <w:lang w:val="pt-BR"/>
        </w:rPr>
        <w:t xml:space="preserve"> e Descrição de Estruturas de Dados</w:t>
      </w:r>
    </w:p>
    <w:p w14:paraId="63FEF2FF" w14:textId="2ADBCDA6" w:rsidR="00151D1B" w:rsidRDefault="00151D1B" w:rsidP="00151D1B">
      <w:pPr>
        <w:ind w:firstLine="0"/>
        <w:jc w:val="both"/>
        <w:rPr>
          <w:noProof/>
          <w:lang w:val="pt-BR"/>
        </w:rPr>
      </w:pPr>
    </w:p>
    <w:p w14:paraId="60260F56" w14:textId="4D6D1BB1" w:rsidR="00151D1B" w:rsidRDefault="004908E3" w:rsidP="00151D1B">
      <w:pPr>
        <w:ind w:firstLine="0"/>
        <w:rPr>
          <w:noProof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9F649" wp14:editId="4CD78E26">
                <wp:simplePos x="0" y="0"/>
                <wp:positionH relativeFrom="margin">
                  <wp:posOffset>21590</wp:posOffset>
                </wp:positionH>
                <wp:positionV relativeFrom="paragraph">
                  <wp:posOffset>11430</wp:posOffset>
                </wp:positionV>
                <wp:extent cx="2563495" cy="394335"/>
                <wp:effectExtent l="0" t="0" r="27305" b="2476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49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380F9" w14:textId="5E0A6BDF" w:rsidR="00151D1B" w:rsidRDefault="00151D1B" w:rsidP="00151D1B">
                            <w:pPr>
                              <w:ind w:firstLine="0"/>
                            </w:pPr>
                            <w:r>
                              <w:t xml:space="preserve">Vetor Estático </w:t>
                            </w:r>
                            <w:r w:rsidR="0095323E">
                              <w:t>para Portáteis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9F649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.7pt;margin-top:.9pt;width:201.85pt;height:31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g3NwIAAHwEAAAOAAAAZHJzL2Uyb0RvYy54bWysVE1v2zAMvQ/YfxB0X5zvNU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" fillcolor="white [3201]" strokeweight=".5pt">
                <v:textbox>
                  <w:txbxContent>
                    <w:p w14:paraId="6C3380F9" w14:textId="5E0A6BDF" w:rsidR="00151D1B" w:rsidRDefault="00151D1B" w:rsidP="00151D1B">
                      <w:pPr>
                        <w:ind w:firstLine="0"/>
                      </w:pPr>
                      <w:r>
                        <w:t xml:space="preserve">Vetor Estático </w:t>
                      </w:r>
                      <w:r w:rsidR="0095323E">
                        <w:t>para Portáteis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62C0C0" w14:textId="66C19698" w:rsidR="00151D1B" w:rsidRDefault="004908E3" w:rsidP="00151D1B">
      <w:pPr>
        <w:ind w:firstLine="0"/>
        <w:jc w:val="both"/>
        <w:rPr>
          <w:noProof/>
          <w:lang w:val="pt-BR"/>
        </w:rPr>
      </w:pP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039F9" wp14:editId="0CE8FF31">
                <wp:simplePos x="0" y="0"/>
                <wp:positionH relativeFrom="column">
                  <wp:posOffset>17145</wp:posOffset>
                </wp:positionH>
                <wp:positionV relativeFrom="paragraph">
                  <wp:posOffset>213536</wp:posOffset>
                </wp:positionV>
                <wp:extent cx="3352800" cy="429895"/>
                <wp:effectExtent l="0" t="0" r="19050" b="2730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55D80" w14:textId="57E4A9ED" w:rsidR="00151D1B" w:rsidRDefault="00151D1B" w:rsidP="00151D1B">
                            <w:pPr>
                              <w:ind w:firstLine="0"/>
                              <w:jc w:val="both"/>
                            </w:pPr>
                            <w:r>
                              <w:t>Vetor Dinâmico para Requisições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39F9" id="Caixa de Texto 7" o:spid="_x0000_s1027" type="#_x0000_t202" style="position:absolute;left:0;text-align:left;margin-left:1.35pt;margin-top:16.8pt;width:264pt;height:3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" fillcolor="white [3201]" strokeweight=".5pt">
                <v:textbox>
                  <w:txbxContent>
                    <w:p w14:paraId="19955D80" w14:textId="57E4A9ED" w:rsidR="00151D1B" w:rsidRDefault="00151D1B" w:rsidP="00151D1B">
                      <w:pPr>
                        <w:ind w:firstLine="0"/>
                        <w:jc w:val="both"/>
                      </w:pPr>
                      <w:r>
                        <w:t>Vetor Dinâmico para Requisições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0D21410C" w14:textId="08068984" w:rsidR="00151D1B" w:rsidRDefault="00151D1B" w:rsidP="00151D1B">
      <w:pPr>
        <w:ind w:firstLine="0"/>
        <w:jc w:val="both"/>
        <w:rPr>
          <w:noProof/>
          <w:lang w:val="pt-BR"/>
        </w:rPr>
      </w:pPr>
    </w:p>
    <w:p w14:paraId="74552D87" w14:textId="7DD633FD" w:rsidR="00151D1B" w:rsidRDefault="004908E3" w:rsidP="00151D1B">
      <w:pPr>
        <w:ind w:firstLine="0"/>
        <w:jc w:val="both"/>
        <w:rPr>
          <w:noProof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706FA" wp14:editId="1B420169">
                <wp:simplePos x="0" y="0"/>
                <wp:positionH relativeFrom="column">
                  <wp:posOffset>22225</wp:posOffset>
                </wp:positionH>
                <wp:positionV relativeFrom="paragraph">
                  <wp:posOffset>100533</wp:posOffset>
                </wp:positionV>
                <wp:extent cx="3334385" cy="483870"/>
                <wp:effectExtent l="0" t="0" r="18415" b="1143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9D612" w14:textId="087127F7" w:rsidR="00D917EE" w:rsidRDefault="00D917EE" w:rsidP="00D917EE">
                            <w:pPr>
                              <w:ind w:firstLine="0"/>
                            </w:pPr>
                            <w:r>
                              <w:t>Vetor Dinâmico para Avarias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706FA" id="Caixa de Texto 8" o:spid="_x0000_s1028" type="#_x0000_t202" style="position:absolute;left:0;text-align:left;margin-left:1.75pt;margin-top:7.9pt;width:262.55pt;height:3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QmhOw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" fillcolor="white [3201]" strokeweight=".5pt">
                <v:textbox>
                  <w:txbxContent>
                    <w:p w14:paraId="6AA9D612" w14:textId="087127F7" w:rsidR="00D917EE" w:rsidRDefault="00D917EE" w:rsidP="00D917EE">
                      <w:pPr>
                        <w:ind w:firstLine="0"/>
                      </w:pPr>
                      <w:r>
                        <w:t>Vetor Dinâmico para Avarias</w:t>
                      </w:r>
                    </w:p>
                  </w:txbxContent>
                </v:textbox>
              </v:shape>
            </w:pict>
          </mc:Fallback>
        </mc:AlternateContent>
      </w:r>
    </w:p>
    <w:p w14:paraId="56FFBF93" w14:textId="6B0B38A7" w:rsidR="00216F29" w:rsidRDefault="00216F29" w:rsidP="00C824F9">
      <w:pPr>
        <w:ind w:firstLine="0"/>
        <w:rPr>
          <w:noProof/>
          <w:lang w:val="pt-BR"/>
        </w:rPr>
      </w:pPr>
    </w:p>
    <w:p w14:paraId="28895BE0" w14:textId="77777777" w:rsidR="004908E3" w:rsidRDefault="004908E3" w:rsidP="00C824F9">
      <w:pPr>
        <w:ind w:firstLine="0"/>
        <w:rPr>
          <w:noProof/>
          <w:lang w:val="pt-BR"/>
        </w:rPr>
      </w:pPr>
    </w:p>
    <w:p w14:paraId="748185B4" w14:textId="6CB3DF9A" w:rsidR="006724AB" w:rsidRPr="00563B1D" w:rsidRDefault="004908E3" w:rsidP="00216F29">
      <w:pPr>
        <w:ind w:firstLine="0"/>
        <w:rPr>
          <w:sz w:val="28"/>
          <w:szCs w:val="28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3E2575A" wp14:editId="7449D9E2">
                <wp:simplePos x="0" y="0"/>
                <wp:positionH relativeFrom="margin">
                  <wp:posOffset>3677920</wp:posOffset>
                </wp:positionH>
                <wp:positionV relativeFrom="paragraph">
                  <wp:posOffset>54610</wp:posOffset>
                </wp:positionV>
                <wp:extent cx="1280160" cy="2637790"/>
                <wp:effectExtent l="0" t="0" r="0" b="22225"/>
                <wp:wrapNone/>
                <wp:docPr id="29" name="Chave Dupl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160" cy="263779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5D80F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29" o:spid="_x0000_s1026" type="#_x0000_t186" style="position:absolute;margin-left:289.6pt;margin-top:4.3pt;width:100.8pt;height:207.7pt;rotation:90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F230CF9" wp14:editId="3BA3721E">
                <wp:simplePos x="0" y="0"/>
                <wp:positionH relativeFrom="margin">
                  <wp:posOffset>646430</wp:posOffset>
                </wp:positionH>
                <wp:positionV relativeFrom="paragraph">
                  <wp:posOffset>90805</wp:posOffset>
                </wp:positionV>
                <wp:extent cx="1280160" cy="2573655"/>
                <wp:effectExtent l="0" t="0" r="0" b="16192"/>
                <wp:wrapNone/>
                <wp:docPr id="1" name="Chave Dup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160" cy="257365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B211" id="Chave Dupla 1" o:spid="_x0000_s1026" type="#_x0000_t186" style="position:absolute;margin-left:50.9pt;margin-top:7.15pt;width:100.8pt;height:202.65pt;rotation:90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2AA2B" wp14:editId="53C16F7D">
                <wp:simplePos x="0" y="0"/>
                <wp:positionH relativeFrom="margin">
                  <wp:posOffset>191770</wp:posOffset>
                </wp:positionH>
                <wp:positionV relativeFrom="paragraph">
                  <wp:posOffset>2134870</wp:posOffset>
                </wp:positionV>
                <wp:extent cx="2136140" cy="71120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D2192" w14:textId="5C7DF401" w:rsidR="00C555A7" w:rsidRDefault="00C555A7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6706BF06" w14:textId="14E708D6" w:rsidR="00841EF2" w:rsidRPr="00C555A7" w:rsidRDefault="00841EF2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(posição de índice 0)</w:t>
                            </w:r>
                          </w:p>
                          <w:p w14:paraId="3091108A" w14:textId="0F7DC751" w:rsidR="00C555A7" w:rsidRDefault="00C555A7" w:rsidP="00C555A7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 w:rsidRPr="00C555A7"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48345DD1" w14:textId="77777777" w:rsidR="00C555A7" w:rsidRDefault="00C555A7" w:rsidP="00C555A7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6980555B" w14:textId="77777777" w:rsidR="00C555A7" w:rsidRPr="00C555A7" w:rsidRDefault="00C555A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AA2B" id="Caixa de Texto 22" o:spid="_x0000_s1029" type="#_x0000_t202" style="position:absolute;margin-left:15.1pt;margin-top:168.1pt;width:168.2pt;height:5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" fillcolor="white [3201]" stroked="f" strokeweight=".5pt">
                <v:textbox>
                  <w:txbxContent>
                    <w:p w14:paraId="447D2192" w14:textId="5C7DF401" w:rsidR="00C555A7" w:rsidRDefault="00C555A7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6706BF06" w14:textId="14E708D6" w:rsidR="00841EF2" w:rsidRPr="00C555A7" w:rsidRDefault="00841EF2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(posição de índice 0)</w:t>
                      </w:r>
                    </w:p>
                    <w:p w14:paraId="3091108A" w14:textId="0F7DC751" w:rsidR="00C555A7" w:rsidRDefault="00C555A7" w:rsidP="00C555A7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 w:rsidRPr="00C555A7"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48345DD1" w14:textId="77777777" w:rsidR="00C555A7" w:rsidRDefault="00C555A7" w:rsidP="00C555A7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6980555B" w14:textId="77777777" w:rsidR="00C555A7" w:rsidRPr="00C555A7" w:rsidRDefault="00C555A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F29" w:rsidRPr="00563B1D">
        <w:rPr>
          <w:sz w:val="28"/>
          <w:szCs w:val="28"/>
        </w:rPr>
        <w:t xml:space="preserve">Vetor Estático </w:t>
      </w:r>
      <w:r w:rsidR="0095323E">
        <w:rPr>
          <w:sz w:val="28"/>
          <w:szCs w:val="28"/>
        </w:rPr>
        <w:t xml:space="preserve">para Portáteis </w:t>
      </w:r>
      <w:r w:rsidR="00216F29" w:rsidRPr="00563B1D">
        <w:rPr>
          <w:sz w:val="28"/>
          <w:szCs w:val="28"/>
        </w:rPr>
        <w:t>(Máx. 30 Portáteis)</w:t>
      </w:r>
    </w:p>
    <w:p w14:paraId="3D72629E" w14:textId="7A405649" w:rsidR="00151D1B" w:rsidRDefault="004908E3" w:rsidP="00151D1B">
      <w:pPr>
        <w:ind w:firstLine="0"/>
        <w:jc w:val="both"/>
        <w:rPr>
          <w:noProof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BE37D" wp14:editId="7028AB5C">
                <wp:simplePos x="0" y="0"/>
                <wp:positionH relativeFrom="column">
                  <wp:posOffset>2990335</wp:posOffset>
                </wp:positionH>
                <wp:positionV relativeFrom="paragraph">
                  <wp:posOffset>108069</wp:posOffset>
                </wp:positionV>
                <wp:extent cx="2656205" cy="1259857"/>
                <wp:effectExtent l="0" t="0" r="10795" b="1651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125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F46D3" w14:textId="77777777" w:rsidR="003D342A" w:rsidRDefault="003D342A" w:rsidP="003D342A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3D342A">
                              <w:rPr>
                                <w:sz w:val="22"/>
                                <w:szCs w:val="22"/>
                              </w:rPr>
                              <w:t>Id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(único)</w:t>
                            </w:r>
                            <w:r w:rsidRPr="003D342A">
                              <w:rPr>
                                <w:sz w:val="22"/>
                                <w:szCs w:val="22"/>
                              </w:rPr>
                              <w:t xml:space="preserve">, Designação, Processador, Ram, </w:t>
                            </w:r>
                          </w:p>
                          <w:p w14:paraId="62ECF434" w14:textId="77777777" w:rsidR="003D342A" w:rsidRDefault="003D342A" w:rsidP="003D342A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3D342A">
                              <w:rPr>
                                <w:sz w:val="22"/>
                                <w:szCs w:val="22"/>
                              </w:rPr>
                              <w:t>Estado,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D342A">
                              <w:rPr>
                                <w:sz w:val="22"/>
                                <w:szCs w:val="22"/>
                              </w:rPr>
                              <w:t xml:space="preserve">Localização, Data de Aquisição, </w:t>
                            </w:r>
                          </w:p>
                          <w:p w14:paraId="376149EE" w14:textId="24E13360" w:rsidR="003D342A" w:rsidRDefault="003D342A" w:rsidP="003D342A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3D342A">
                              <w:rPr>
                                <w:sz w:val="22"/>
                                <w:szCs w:val="22"/>
                              </w:rPr>
                              <w:t>Valor,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D342A">
                              <w:rPr>
                                <w:sz w:val="22"/>
                                <w:szCs w:val="22"/>
                              </w:rPr>
                              <w:t>Avarias, Número de Requisições</w:t>
                            </w:r>
                            <w:r w:rsidR="004908E3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6E7CAAC3" w14:textId="2B5FBA99" w:rsidR="004908E3" w:rsidRPr="003D342A" w:rsidRDefault="004908E3" w:rsidP="003D342A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Total de Dias Requisitado</w:t>
                            </w:r>
                          </w:p>
                          <w:p w14:paraId="2A19F220" w14:textId="77777777" w:rsidR="003D342A" w:rsidRDefault="003D34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E37D" id="Caixa de Texto 12" o:spid="_x0000_s1030" type="#_x0000_t202" style="position:absolute;left:0;text-align:left;margin-left:235.45pt;margin-top:8.5pt;width:209.15pt;height:9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" fillcolor="white [3201]" strokeweight=".5pt">
                <v:textbox>
                  <w:txbxContent>
                    <w:p w14:paraId="781F46D3" w14:textId="77777777" w:rsidR="003D342A" w:rsidRDefault="003D342A" w:rsidP="003D342A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3D342A">
                        <w:rPr>
                          <w:sz w:val="22"/>
                          <w:szCs w:val="22"/>
                        </w:rPr>
                        <w:t>Id</w:t>
                      </w:r>
                      <w:r>
                        <w:rPr>
                          <w:sz w:val="22"/>
                          <w:szCs w:val="22"/>
                        </w:rPr>
                        <w:t xml:space="preserve"> (único)</w:t>
                      </w:r>
                      <w:r w:rsidRPr="003D342A">
                        <w:rPr>
                          <w:sz w:val="22"/>
                          <w:szCs w:val="22"/>
                        </w:rPr>
                        <w:t xml:space="preserve">, Designação, Processador, Ram, </w:t>
                      </w:r>
                    </w:p>
                    <w:p w14:paraId="62ECF434" w14:textId="77777777" w:rsidR="003D342A" w:rsidRDefault="003D342A" w:rsidP="003D342A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3D342A">
                        <w:rPr>
                          <w:sz w:val="22"/>
                          <w:szCs w:val="22"/>
                        </w:rPr>
                        <w:t>Estado,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D342A">
                        <w:rPr>
                          <w:sz w:val="22"/>
                          <w:szCs w:val="22"/>
                        </w:rPr>
                        <w:t xml:space="preserve">Localização, Data de Aquisição, </w:t>
                      </w:r>
                    </w:p>
                    <w:p w14:paraId="376149EE" w14:textId="24E13360" w:rsidR="003D342A" w:rsidRDefault="003D342A" w:rsidP="003D342A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3D342A">
                        <w:rPr>
                          <w:sz w:val="22"/>
                          <w:szCs w:val="22"/>
                        </w:rPr>
                        <w:t>Valor,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D342A">
                        <w:rPr>
                          <w:sz w:val="22"/>
                          <w:szCs w:val="22"/>
                        </w:rPr>
                        <w:t>Avarias, Número de Requisições</w:t>
                      </w:r>
                      <w:r w:rsidR="004908E3"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6E7CAAC3" w14:textId="2B5FBA99" w:rsidR="004908E3" w:rsidRPr="003D342A" w:rsidRDefault="004908E3" w:rsidP="003D342A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Total de Dias Requisitado</w:t>
                      </w:r>
                    </w:p>
                    <w:p w14:paraId="2A19F220" w14:textId="77777777" w:rsidR="003D342A" w:rsidRDefault="003D342A"/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2C4069" wp14:editId="6342CE79">
                <wp:simplePos x="0" y="0"/>
                <wp:positionH relativeFrom="column">
                  <wp:posOffset>2570205</wp:posOffset>
                </wp:positionH>
                <wp:positionV relativeFrom="paragraph">
                  <wp:posOffset>108069</wp:posOffset>
                </wp:positionV>
                <wp:extent cx="426720" cy="1268627"/>
                <wp:effectExtent l="0" t="0" r="11430" b="2730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68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90252" id="Retângulo 32" o:spid="_x0000_s1026" style="position:absolute;margin-left:202.4pt;margin-top:8.5pt;width:33.6pt;height:99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" fillcolor="white [3201]" strokecolor="#4d4d4d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FD75B" wp14:editId="14F7E116">
                <wp:simplePos x="0" y="0"/>
                <wp:positionH relativeFrom="margin">
                  <wp:align>left</wp:align>
                </wp:positionH>
                <wp:positionV relativeFrom="paragraph">
                  <wp:posOffset>99831</wp:posOffset>
                </wp:positionV>
                <wp:extent cx="5638800" cy="1268627"/>
                <wp:effectExtent l="0" t="0" r="19050" b="2730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268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CC85" w14:textId="77777777" w:rsidR="003D342A" w:rsidRDefault="003D342A" w:rsidP="003D342A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3D342A">
                              <w:rPr>
                                <w:sz w:val="22"/>
                                <w:szCs w:val="22"/>
                              </w:rPr>
                              <w:t>Id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(único)</w:t>
                            </w:r>
                            <w:r w:rsidRPr="003D342A">
                              <w:rPr>
                                <w:sz w:val="22"/>
                                <w:szCs w:val="22"/>
                              </w:rPr>
                              <w:t xml:space="preserve">, Designação, Processador, Ram, </w:t>
                            </w:r>
                          </w:p>
                          <w:p w14:paraId="3D88FA3B" w14:textId="77777777" w:rsidR="003D342A" w:rsidRDefault="003D342A" w:rsidP="003D342A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3D342A">
                              <w:rPr>
                                <w:sz w:val="22"/>
                                <w:szCs w:val="22"/>
                              </w:rPr>
                              <w:t>Estado,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D342A">
                              <w:rPr>
                                <w:sz w:val="22"/>
                                <w:szCs w:val="22"/>
                              </w:rPr>
                              <w:t xml:space="preserve">Localização, Data de Aquisição, </w:t>
                            </w:r>
                          </w:p>
                          <w:p w14:paraId="59923965" w14:textId="77777777" w:rsidR="004908E3" w:rsidRDefault="003D342A" w:rsidP="003D342A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3D342A">
                              <w:rPr>
                                <w:sz w:val="22"/>
                                <w:szCs w:val="22"/>
                              </w:rPr>
                              <w:t>Valor,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D342A">
                              <w:rPr>
                                <w:sz w:val="22"/>
                                <w:szCs w:val="22"/>
                              </w:rPr>
                              <w:t>Avarias, Número de Requisições</w:t>
                            </w:r>
                            <w:r w:rsidR="004908E3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127760F" w14:textId="6CE2663F" w:rsidR="003D342A" w:rsidRPr="003D342A" w:rsidRDefault="004908E3" w:rsidP="003D342A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Total de Dias Requisitado</w:t>
                            </w:r>
                          </w:p>
                          <w:p w14:paraId="0C6AD57D" w14:textId="77777777" w:rsidR="003D342A" w:rsidRDefault="003D342A" w:rsidP="003D342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D75B" id="Caixa de Texto 10" o:spid="_x0000_s1031" type="#_x0000_t202" style="position:absolute;left:0;text-align:left;margin-left:0;margin-top:7.85pt;width:444pt;height:99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A2PQIAAIQ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" fillcolor="white [3201]" strokeweight=".5pt">
                <v:textbox>
                  <w:txbxContent>
                    <w:p w14:paraId="117FCC85" w14:textId="77777777" w:rsidR="003D342A" w:rsidRDefault="003D342A" w:rsidP="003D342A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3D342A">
                        <w:rPr>
                          <w:sz w:val="22"/>
                          <w:szCs w:val="22"/>
                        </w:rPr>
                        <w:t>Id</w:t>
                      </w:r>
                      <w:r>
                        <w:rPr>
                          <w:sz w:val="22"/>
                          <w:szCs w:val="22"/>
                        </w:rPr>
                        <w:t xml:space="preserve"> (único)</w:t>
                      </w:r>
                      <w:r w:rsidRPr="003D342A">
                        <w:rPr>
                          <w:sz w:val="22"/>
                          <w:szCs w:val="22"/>
                        </w:rPr>
                        <w:t xml:space="preserve">, Designação, Processador, Ram, </w:t>
                      </w:r>
                    </w:p>
                    <w:p w14:paraId="3D88FA3B" w14:textId="77777777" w:rsidR="003D342A" w:rsidRDefault="003D342A" w:rsidP="003D342A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3D342A">
                        <w:rPr>
                          <w:sz w:val="22"/>
                          <w:szCs w:val="22"/>
                        </w:rPr>
                        <w:t>Estado,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D342A">
                        <w:rPr>
                          <w:sz w:val="22"/>
                          <w:szCs w:val="22"/>
                        </w:rPr>
                        <w:t xml:space="preserve">Localização, Data de Aquisição, </w:t>
                      </w:r>
                    </w:p>
                    <w:p w14:paraId="59923965" w14:textId="77777777" w:rsidR="004908E3" w:rsidRDefault="003D342A" w:rsidP="003D342A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3D342A">
                        <w:rPr>
                          <w:sz w:val="22"/>
                          <w:szCs w:val="22"/>
                        </w:rPr>
                        <w:t>Valor,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D342A">
                        <w:rPr>
                          <w:sz w:val="22"/>
                          <w:szCs w:val="22"/>
                        </w:rPr>
                        <w:t>Avarias, Número de Requisições</w:t>
                      </w:r>
                      <w:r w:rsidR="004908E3"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0127760F" w14:textId="6CE2663F" w:rsidR="003D342A" w:rsidRPr="003D342A" w:rsidRDefault="004908E3" w:rsidP="003D342A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Total de Dias Requisitado</w:t>
                      </w:r>
                    </w:p>
                    <w:p w14:paraId="0C6AD57D" w14:textId="77777777" w:rsidR="003D342A" w:rsidRDefault="003D342A" w:rsidP="003D342A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08E9E" w14:textId="5DFBED5C" w:rsidR="00151D1B" w:rsidRDefault="00151D1B" w:rsidP="00151D1B">
      <w:pPr>
        <w:ind w:firstLine="0"/>
        <w:jc w:val="both"/>
        <w:rPr>
          <w:noProof/>
          <w:lang w:val="pt-BR"/>
        </w:rPr>
      </w:pPr>
    </w:p>
    <w:p w14:paraId="2E388117" w14:textId="7F967982" w:rsidR="00151D1B" w:rsidRDefault="004908E3" w:rsidP="00151D1B">
      <w:pPr>
        <w:ind w:firstLine="0"/>
        <w:jc w:val="both"/>
        <w:rPr>
          <w:noProof/>
          <w:lang w:val="pt-BR"/>
        </w:rPr>
      </w:pP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49303" wp14:editId="24FC86DE">
                <wp:simplePos x="0" y="0"/>
                <wp:positionH relativeFrom="column">
                  <wp:posOffset>2742133</wp:posOffset>
                </wp:positionH>
                <wp:positionV relativeFrom="paragraph">
                  <wp:posOffset>15875</wp:posOffset>
                </wp:positionV>
                <wp:extent cx="79375" cy="82550"/>
                <wp:effectExtent l="0" t="0" r="15875" b="12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0FFE3" id="Elipse 28" o:spid="_x0000_s1026" style="position:absolute;margin-left:215.9pt;margin-top:1.25pt;width:6.25pt;height: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415B2" wp14:editId="4AC07CB7">
                <wp:simplePos x="0" y="0"/>
                <wp:positionH relativeFrom="column">
                  <wp:posOffset>2877185</wp:posOffset>
                </wp:positionH>
                <wp:positionV relativeFrom="paragraph">
                  <wp:posOffset>15240</wp:posOffset>
                </wp:positionV>
                <wp:extent cx="79375" cy="82550"/>
                <wp:effectExtent l="0" t="0" r="15875" b="127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85F77" id="Elipse 26" o:spid="_x0000_s1026" style="position:absolute;margin-left:226.55pt;margin-top:1.2pt;width:6.25pt;height: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365062" wp14:editId="24F18C01">
                <wp:simplePos x="0" y="0"/>
                <wp:positionH relativeFrom="column">
                  <wp:posOffset>2601595</wp:posOffset>
                </wp:positionH>
                <wp:positionV relativeFrom="paragraph">
                  <wp:posOffset>12717</wp:posOffset>
                </wp:positionV>
                <wp:extent cx="79375" cy="82550"/>
                <wp:effectExtent l="0" t="0" r="15875" b="1270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6E8DB" id="Elipse 27" o:spid="_x0000_s1026" style="position:absolute;margin-left:204.85pt;margin-top:1pt;width:6.25pt;height: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</w:p>
    <w:p w14:paraId="1ADCA09B" w14:textId="64D12B46" w:rsidR="00151D1B" w:rsidRDefault="00151D1B" w:rsidP="00151D1B">
      <w:pPr>
        <w:ind w:firstLine="0"/>
        <w:jc w:val="both"/>
        <w:rPr>
          <w:noProof/>
          <w:lang w:val="pt-BR"/>
        </w:rPr>
      </w:pPr>
    </w:p>
    <w:p w14:paraId="2A239720" w14:textId="4A92CE4A" w:rsidR="00151D1B" w:rsidRDefault="00841EF2" w:rsidP="00151D1B">
      <w:pPr>
        <w:ind w:firstLine="0"/>
        <w:jc w:val="both"/>
        <w:rPr>
          <w:noProof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B7E26" wp14:editId="366FAE93">
                <wp:simplePos x="0" y="0"/>
                <wp:positionH relativeFrom="margin">
                  <wp:posOffset>3183255</wp:posOffset>
                </wp:positionH>
                <wp:positionV relativeFrom="paragraph">
                  <wp:posOffset>313707</wp:posOffset>
                </wp:positionV>
                <wp:extent cx="2352675" cy="688622"/>
                <wp:effectExtent l="0" t="0" r="9525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688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33E96" w14:textId="7E4ABF32" w:rsidR="00C555A7" w:rsidRDefault="00C555A7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30ª Posição do Vetor de Portáteis</w:t>
                            </w:r>
                          </w:p>
                          <w:p w14:paraId="1495EFFB" w14:textId="2DD022D5" w:rsidR="00841EF2" w:rsidRPr="00C555A7" w:rsidRDefault="00841EF2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(posição de índice 29)</w:t>
                            </w:r>
                          </w:p>
                          <w:p w14:paraId="55B4EC63" w14:textId="77777777" w:rsidR="00C555A7" w:rsidRDefault="00C555A7" w:rsidP="00C555A7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 w:rsidRPr="00C555A7"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18DD8163" w14:textId="77777777" w:rsidR="00C555A7" w:rsidRDefault="00C555A7" w:rsidP="00C555A7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04B96A44" w14:textId="77777777" w:rsidR="00C555A7" w:rsidRPr="00C555A7" w:rsidRDefault="00C555A7" w:rsidP="00C555A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7E26" id="Caixa de Texto 30" o:spid="_x0000_s1032" type="#_x0000_t202" style="position:absolute;left:0;text-align:left;margin-left:250.65pt;margin-top:24.7pt;width:185.25pt;height:54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" fillcolor="white [3201]" stroked="f" strokeweight=".5pt">
                <v:textbox>
                  <w:txbxContent>
                    <w:p w14:paraId="73F33E96" w14:textId="7E4ABF32" w:rsidR="00C555A7" w:rsidRDefault="00C555A7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30ª Posição do Vetor de Portáteis</w:t>
                      </w:r>
                    </w:p>
                    <w:p w14:paraId="1495EFFB" w14:textId="2DD022D5" w:rsidR="00841EF2" w:rsidRPr="00C555A7" w:rsidRDefault="00841EF2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(posição de índice 29)</w:t>
                      </w:r>
                    </w:p>
                    <w:p w14:paraId="55B4EC63" w14:textId="77777777" w:rsidR="00C555A7" w:rsidRDefault="00C555A7" w:rsidP="00C555A7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 w:rsidRPr="00C555A7"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18DD8163" w14:textId="77777777" w:rsidR="00C555A7" w:rsidRDefault="00C555A7" w:rsidP="00C555A7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04B96A44" w14:textId="77777777" w:rsidR="00C555A7" w:rsidRPr="00C555A7" w:rsidRDefault="00C555A7" w:rsidP="00C555A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E07D0" w14:textId="73C66F43" w:rsidR="00151D1B" w:rsidRDefault="00151D1B" w:rsidP="00151D1B">
      <w:pPr>
        <w:ind w:firstLine="0"/>
        <w:jc w:val="both"/>
        <w:rPr>
          <w:noProof/>
          <w:lang w:val="pt-BR"/>
        </w:rPr>
      </w:pPr>
    </w:p>
    <w:p w14:paraId="46486BED" w14:textId="0A28AA5B" w:rsidR="004908E3" w:rsidRDefault="004908E3" w:rsidP="00151D1B">
      <w:pPr>
        <w:ind w:firstLine="0"/>
        <w:jc w:val="both"/>
        <w:rPr>
          <w:noProof/>
          <w:lang w:val="pt-BR"/>
        </w:rPr>
      </w:pPr>
    </w:p>
    <w:p w14:paraId="72F63990" w14:textId="77777777" w:rsidR="004908E3" w:rsidRPr="00C824F9" w:rsidRDefault="004908E3" w:rsidP="00151D1B">
      <w:pPr>
        <w:ind w:firstLine="0"/>
        <w:jc w:val="both"/>
        <w:rPr>
          <w:noProof/>
          <w:lang w:val="pt-BR"/>
        </w:rPr>
      </w:pPr>
    </w:p>
    <w:p w14:paraId="7F8B3B75" w14:textId="3B215021" w:rsidR="004908E3" w:rsidRPr="00C824F9" w:rsidRDefault="004E1CC5" w:rsidP="00151D1B">
      <w:pPr>
        <w:ind w:firstLine="0"/>
        <w:jc w:val="both"/>
      </w:pPr>
      <w:r w:rsidRPr="00C824F9">
        <w:rPr>
          <w:noProof/>
          <w:u w:val="single"/>
          <w:lang w:val="pt-BR"/>
        </w:rPr>
        <w:t>Descrição:</w:t>
      </w:r>
      <w:r w:rsidRPr="00C824F9">
        <w:rPr>
          <w:noProof/>
          <w:lang w:val="pt-BR"/>
        </w:rPr>
        <w:t xml:space="preserve"> Para </w:t>
      </w:r>
      <w:r w:rsidR="00501C2B" w:rsidRPr="00C824F9">
        <w:rPr>
          <w:noProof/>
          <w:lang w:val="pt-BR"/>
        </w:rPr>
        <w:t xml:space="preserve">os portáteis, decidimos criar um </w:t>
      </w:r>
      <w:r w:rsidRPr="00C824F9">
        <w:rPr>
          <w:noProof/>
          <w:lang w:val="pt-BR"/>
        </w:rPr>
        <w:t>vetor</w:t>
      </w:r>
      <w:r w:rsidR="00C824F9">
        <w:rPr>
          <w:noProof/>
          <w:lang w:val="pt-BR"/>
        </w:rPr>
        <w:t xml:space="preserve"> estático</w:t>
      </w:r>
      <w:r w:rsidRPr="00C824F9">
        <w:rPr>
          <w:noProof/>
          <w:lang w:val="pt-BR"/>
        </w:rPr>
        <w:t xml:space="preserve"> de estrutura</w:t>
      </w:r>
      <w:r w:rsidR="00501C2B" w:rsidRPr="00C824F9">
        <w:rPr>
          <w:noProof/>
          <w:lang w:val="pt-BR"/>
        </w:rPr>
        <w:t xml:space="preserve">s, em que cada estrutura possui: </w:t>
      </w:r>
      <w:r w:rsidRPr="00C824F9">
        <w:rPr>
          <w:noProof/>
          <w:lang w:val="pt-BR"/>
        </w:rPr>
        <w:t xml:space="preserve">o número de identificação </w:t>
      </w:r>
      <w:r w:rsidR="00501C2B" w:rsidRPr="00C824F9">
        <w:rPr>
          <w:noProof/>
          <w:lang w:val="pt-BR"/>
        </w:rPr>
        <w:t xml:space="preserve">do portátil </w:t>
      </w:r>
      <w:r w:rsidRPr="00C824F9">
        <w:rPr>
          <w:noProof/>
          <w:lang w:val="pt-BR"/>
        </w:rPr>
        <w:t>(Id único</w:t>
      </w:r>
      <w:r w:rsidR="00C824F9" w:rsidRPr="00C824F9">
        <w:rPr>
          <w:noProof/>
          <w:lang w:val="pt-BR"/>
        </w:rPr>
        <w:t>: int de 1 a 30</w:t>
      </w:r>
      <w:r w:rsidRPr="00C824F9">
        <w:rPr>
          <w:noProof/>
          <w:lang w:val="pt-BR"/>
        </w:rPr>
        <w:t>), a sua designação</w:t>
      </w:r>
      <w:r w:rsidR="00C824F9" w:rsidRPr="00C824F9">
        <w:rPr>
          <w:noProof/>
          <w:lang w:val="pt-BR"/>
        </w:rPr>
        <w:t xml:space="preserve"> (string)</w:t>
      </w:r>
      <w:r w:rsidRPr="00C824F9">
        <w:rPr>
          <w:noProof/>
          <w:lang w:val="pt-BR"/>
        </w:rPr>
        <w:t xml:space="preserve">, </w:t>
      </w:r>
      <w:r w:rsidRPr="00C824F9">
        <w:t>processador (</w:t>
      </w:r>
      <w:r w:rsidR="0095323E">
        <w:t>p</w:t>
      </w:r>
      <w:r w:rsidR="00C824F9" w:rsidRPr="00C824F9">
        <w:t>ara i3,i5 ou i7 utilizámos os inteiros 3,5 e 7 respetivamente)</w:t>
      </w:r>
      <w:r w:rsidRPr="00C824F9">
        <w:t xml:space="preserve">, RAM </w:t>
      </w:r>
      <w:r w:rsidR="00C824F9" w:rsidRPr="00C824F9">
        <w:t>(GB: inteiros</w:t>
      </w:r>
      <w:r w:rsidRPr="00C824F9">
        <w:t xml:space="preserve"> entre 1 e 100), estado (disponível, requisitado ou avariado</w:t>
      </w:r>
      <w:r w:rsidR="00C824F9" w:rsidRPr="00C824F9">
        <w:t>: string</w:t>
      </w:r>
      <w:r w:rsidRPr="00C824F9">
        <w:t>), localização (Residências, Campus1, Campus2 ou Campus5</w:t>
      </w:r>
      <w:r w:rsidR="00C824F9" w:rsidRPr="00C824F9">
        <w:t>: string</w:t>
      </w:r>
      <w:r w:rsidRPr="00C824F9">
        <w:t>), data de aquisição</w:t>
      </w:r>
      <w:r w:rsidR="00C824F9" w:rsidRPr="00C824F9">
        <w:t xml:space="preserve"> (tipoData do tipo: int/int/int)</w:t>
      </w:r>
      <w:r w:rsidRPr="00C824F9">
        <w:t>, valor do equipamento (em euros</w:t>
      </w:r>
      <w:r w:rsidR="00C824F9" w:rsidRPr="00C824F9">
        <w:t>: float</w:t>
      </w:r>
      <w:r w:rsidRPr="00C824F9">
        <w:t>), quantidade de avarias</w:t>
      </w:r>
      <w:r w:rsidR="00C824F9" w:rsidRPr="00C824F9">
        <w:t xml:space="preserve"> (int)</w:t>
      </w:r>
      <w:r w:rsidR="004908E3">
        <w:t xml:space="preserve">, </w:t>
      </w:r>
      <w:r w:rsidRPr="00C824F9">
        <w:t xml:space="preserve">quantidade de </w:t>
      </w:r>
      <w:r w:rsidR="00501C2B" w:rsidRPr="00C824F9">
        <w:t>vezes que o mesmo</w:t>
      </w:r>
      <w:r w:rsidR="00C824F9" w:rsidRPr="00C824F9">
        <w:t xml:space="preserve"> foi requisitado (int)</w:t>
      </w:r>
      <w:r w:rsidR="004908E3">
        <w:t xml:space="preserve"> e a duração total de todas as suas requisições (em dias: int)</w:t>
      </w:r>
    </w:p>
    <w:p w14:paraId="2BE79974" w14:textId="77777777" w:rsidR="00B87BE7" w:rsidRDefault="00B87BE7" w:rsidP="00501C2B">
      <w:pPr>
        <w:ind w:firstLine="0"/>
        <w:jc w:val="center"/>
        <w:rPr>
          <w:noProof/>
          <w:sz w:val="32"/>
          <w:szCs w:val="32"/>
          <w:lang w:val="pt-BR"/>
        </w:rPr>
      </w:pPr>
    </w:p>
    <w:p w14:paraId="6315C9DF" w14:textId="2B1A52CF" w:rsidR="00501C2B" w:rsidRPr="00563B1D" w:rsidRDefault="00501C2B" w:rsidP="00501C2B">
      <w:pPr>
        <w:ind w:firstLine="0"/>
        <w:jc w:val="center"/>
        <w:rPr>
          <w:noProof/>
          <w:sz w:val="32"/>
          <w:szCs w:val="32"/>
          <w:lang w:val="pt-BR"/>
        </w:rPr>
      </w:pPr>
      <w:r w:rsidRPr="00563B1D">
        <w:rPr>
          <w:noProof/>
          <w:sz w:val="32"/>
          <w:szCs w:val="32"/>
          <w:lang w:val="pt-BR"/>
        </w:rPr>
        <w:t>Representação Gráfica</w:t>
      </w:r>
      <w:r>
        <w:rPr>
          <w:noProof/>
          <w:sz w:val="32"/>
          <w:szCs w:val="32"/>
          <w:lang w:val="pt-BR"/>
        </w:rPr>
        <w:t xml:space="preserve"> e Descrição de Estruturas de Dados</w:t>
      </w:r>
    </w:p>
    <w:p w14:paraId="2ED0DD4F" w14:textId="6CF6592B" w:rsidR="00663713" w:rsidRDefault="00663713" w:rsidP="00663713">
      <w:pPr>
        <w:ind w:firstLine="0"/>
        <w:rPr>
          <w:noProof/>
          <w:u w:val="single"/>
          <w:lang w:val="pt-BR"/>
        </w:rPr>
      </w:pPr>
    </w:p>
    <w:p w14:paraId="01A63260" w14:textId="59942F47" w:rsidR="00663713" w:rsidRPr="00563B1D" w:rsidRDefault="006724AB" w:rsidP="00663713">
      <w:pPr>
        <w:ind w:firstLine="0"/>
        <w:rPr>
          <w:sz w:val="28"/>
          <w:szCs w:val="28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0937B77" wp14:editId="017C0EB7">
                <wp:simplePos x="0" y="0"/>
                <wp:positionH relativeFrom="column">
                  <wp:posOffset>154940</wp:posOffset>
                </wp:positionH>
                <wp:positionV relativeFrom="paragraph">
                  <wp:posOffset>120650</wp:posOffset>
                </wp:positionV>
                <wp:extent cx="1931035" cy="3001010"/>
                <wp:effectExtent l="0" t="1587" r="10477" b="10478"/>
                <wp:wrapNone/>
                <wp:docPr id="39" name="Chave Dupl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31035" cy="300101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F91C" id="Chave Dupla 39" o:spid="_x0000_s1026" type="#_x0000_t186" style="position:absolute;margin-left:12.2pt;margin-top:9.5pt;width:152.05pt;height:236.3pt;rotation:90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ECE0209" wp14:editId="7A277C30">
                <wp:simplePos x="0" y="0"/>
                <wp:positionH relativeFrom="column">
                  <wp:posOffset>3626485</wp:posOffset>
                </wp:positionH>
                <wp:positionV relativeFrom="paragraph">
                  <wp:posOffset>117475</wp:posOffset>
                </wp:positionV>
                <wp:extent cx="1931035" cy="3032125"/>
                <wp:effectExtent l="1905" t="0" r="13970" b="13970"/>
                <wp:wrapNone/>
                <wp:docPr id="42" name="Chave Dupl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31035" cy="30321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F5A3" id="Chave Dupla 42" o:spid="_x0000_s1026" type="#_x0000_t186" style="position:absolute;margin-left:285.55pt;margin-top:9.25pt;width:152.05pt;height:238.75pt;rotation:90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99EAB4" wp14:editId="5E9A8274">
                <wp:simplePos x="0" y="0"/>
                <wp:positionH relativeFrom="column">
                  <wp:posOffset>2685415</wp:posOffset>
                </wp:positionH>
                <wp:positionV relativeFrom="paragraph">
                  <wp:posOffset>1353820</wp:posOffset>
                </wp:positionV>
                <wp:extent cx="79375" cy="82550"/>
                <wp:effectExtent l="0" t="0" r="15875" b="127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4484C" id="Elipse 36" o:spid="_x0000_s1026" style="position:absolute;margin-left:211.45pt;margin-top:106.6pt;width:6.25pt;height: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12C83" wp14:editId="20A6E38A">
                <wp:simplePos x="0" y="0"/>
                <wp:positionH relativeFrom="column">
                  <wp:posOffset>2810510</wp:posOffset>
                </wp:positionH>
                <wp:positionV relativeFrom="paragraph">
                  <wp:posOffset>1355725</wp:posOffset>
                </wp:positionV>
                <wp:extent cx="79375" cy="82550"/>
                <wp:effectExtent l="0" t="0" r="15875" b="1270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6F472" id="Elipse 37" o:spid="_x0000_s1026" style="position:absolute;margin-left:221.3pt;margin-top:106.75pt;width:6.2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" fillcolor="black [3200]" strokecolor="black [1600]" strokeweight="1pt">
                <v:stroke joinstyle="miter"/>
              </v:oval>
            </w:pict>
          </mc:Fallback>
        </mc:AlternateContent>
      </w:r>
      <w:r w:rsidR="00663713" w:rsidRPr="00563B1D">
        <w:rPr>
          <w:sz w:val="28"/>
          <w:szCs w:val="28"/>
        </w:rPr>
        <w:t>Vetor Dinâmico para Requisições</w:t>
      </w:r>
      <w:r w:rsidR="00977AA2" w:rsidRPr="00563B1D">
        <w:rPr>
          <w:sz w:val="28"/>
          <w:szCs w:val="28"/>
        </w:rPr>
        <w:t xml:space="preserve"> (n Requisições)</w:t>
      </w:r>
    </w:p>
    <w:p w14:paraId="59E94019" w14:textId="13251AD4" w:rsidR="00663713" w:rsidRDefault="004908E3" w:rsidP="00151D1B">
      <w:pPr>
        <w:ind w:firstLine="0"/>
        <w:jc w:val="both"/>
        <w:rPr>
          <w:noProof/>
          <w:u w:val="single"/>
          <w:lang w:val="pt-BR"/>
        </w:rPr>
      </w:pPr>
      <w:r>
        <w:rPr>
          <w:noProof/>
          <w:u w:val="single"/>
          <w:lang w:val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1009F7" wp14:editId="761C242B">
                <wp:simplePos x="0" y="0"/>
                <wp:positionH relativeFrom="margin">
                  <wp:posOffset>-386862</wp:posOffset>
                </wp:positionH>
                <wp:positionV relativeFrom="paragraph">
                  <wp:posOffset>233875</wp:posOffset>
                </wp:positionV>
                <wp:extent cx="3039110" cy="1588770"/>
                <wp:effectExtent l="0" t="0" r="27940" b="1143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158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DCFCF" w14:textId="6676BC8D" w:rsidR="00663713" w:rsidRPr="00977AA2" w:rsidRDefault="00663713" w:rsidP="00977AA2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977AA2"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>ó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>digo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 xml:space="preserve"> da Requisição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>Id do Portátil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>Nome do Utente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>Tipo de Utente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>ata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 xml:space="preserve"> de R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>equisi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>çã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>, P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>razo</w:t>
                            </w:r>
                            <w:r w:rsidR="0084023B" w:rsidRPr="00977AA2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202C2EC7" w14:textId="29112834" w:rsidR="00663713" w:rsidRPr="00977AA2" w:rsidRDefault="0084023B" w:rsidP="00977AA2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977AA2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="00663713" w:rsidRPr="00977AA2">
                              <w:rPr>
                                <w:sz w:val="22"/>
                                <w:szCs w:val="22"/>
                              </w:rPr>
                              <w:t>stado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 xml:space="preserve"> da R</w:t>
                            </w:r>
                            <w:r w:rsidR="00663713" w:rsidRPr="00977AA2">
                              <w:rPr>
                                <w:sz w:val="22"/>
                                <w:szCs w:val="22"/>
                              </w:rPr>
                              <w:t>equisi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>çã</w:t>
                            </w:r>
                            <w:r w:rsidR="00663713" w:rsidRPr="00977AA2"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>, Data de D</w:t>
                            </w:r>
                            <w:r w:rsidR="00663713" w:rsidRPr="00977AA2">
                              <w:rPr>
                                <w:sz w:val="22"/>
                                <w:szCs w:val="22"/>
                              </w:rPr>
                              <w:t>evolu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>çã</w:t>
                            </w:r>
                            <w:r w:rsidR="00663713" w:rsidRPr="00977AA2"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977AA2" w:rsidRPr="00977AA2">
                              <w:rPr>
                                <w:sz w:val="22"/>
                                <w:szCs w:val="22"/>
                              </w:rPr>
                              <w:t>Local de Devolução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977AA2" w:rsidRPr="00977AA2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="00663713" w:rsidRPr="00977AA2">
                              <w:rPr>
                                <w:sz w:val="22"/>
                                <w:szCs w:val="22"/>
                              </w:rPr>
                              <w:t>ulta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977AA2" w:rsidRPr="00977AA2">
                              <w:rPr>
                                <w:sz w:val="22"/>
                                <w:szCs w:val="22"/>
                              </w:rPr>
                              <w:t>Quantidade de Renovações</w:t>
                            </w:r>
                            <w:r w:rsidRPr="00977AA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977AA2" w:rsidRPr="00977AA2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="00663713" w:rsidRPr="00977AA2">
                              <w:rPr>
                                <w:sz w:val="22"/>
                                <w:szCs w:val="22"/>
                              </w:rPr>
                              <w:t>ura</w:t>
                            </w:r>
                            <w:r w:rsidR="00977AA2" w:rsidRPr="00977AA2">
                              <w:rPr>
                                <w:sz w:val="22"/>
                                <w:szCs w:val="22"/>
                              </w:rPr>
                              <w:t>çã</w:t>
                            </w:r>
                            <w:r w:rsidR="00663713" w:rsidRPr="00977AA2"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09F7" id="Caixa de Texto 33" o:spid="_x0000_s1033" type="#_x0000_t202" style="position:absolute;left:0;text-align:left;margin-left:-30.45pt;margin-top:18.4pt;width:239.3pt;height:125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" fillcolor="white [3201]" strokeweight=".5pt">
                <v:textbox>
                  <w:txbxContent>
                    <w:p w14:paraId="460DCFCF" w14:textId="6676BC8D" w:rsidR="00663713" w:rsidRPr="00977AA2" w:rsidRDefault="00663713" w:rsidP="00977AA2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977AA2">
                        <w:rPr>
                          <w:sz w:val="22"/>
                          <w:szCs w:val="22"/>
                        </w:rPr>
                        <w:t>C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>ó</w:t>
                      </w:r>
                      <w:r w:rsidRPr="00977AA2">
                        <w:rPr>
                          <w:sz w:val="22"/>
                          <w:szCs w:val="22"/>
                        </w:rPr>
                        <w:t>digo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 xml:space="preserve"> da Requisição</w:t>
                      </w:r>
                      <w:r w:rsidRPr="00977AA2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>Id do Portátil</w:t>
                      </w:r>
                      <w:r w:rsidRPr="00977AA2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>Nome do Utente</w:t>
                      </w:r>
                      <w:r w:rsidRPr="00977AA2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>Tipo de Utente</w:t>
                      </w:r>
                      <w:r w:rsidRPr="00977AA2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>D</w:t>
                      </w:r>
                      <w:r w:rsidRPr="00977AA2">
                        <w:rPr>
                          <w:sz w:val="22"/>
                          <w:szCs w:val="22"/>
                        </w:rPr>
                        <w:t>ata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 xml:space="preserve"> de R</w:t>
                      </w:r>
                      <w:r w:rsidRPr="00977AA2">
                        <w:rPr>
                          <w:sz w:val="22"/>
                          <w:szCs w:val="22"/>
                        </w:rPr>
                        <w:t>equisi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>çã</w:t>
                      </w:r>
                      <w:r w:rsidRPr="00977AA2">
                        <w:rPr>
                          <w:sz w:val="22"/>
                          <w:szCs w:val="22"/>
                        </w:rPr>
                        <w:t>o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>, P</w:t>
                      </w:r>
                      <w:r w:rsidRPr="00977AA2">
                        <w:rPr>
                          <w:sz w:val="22"/>
                          <w:szCs w:val="22"/>
                        </w:rPr>
                        <w:t>razo</w:t>
                      </w:r>
                      <w:r w:rsidR="0084023B" w:rsidRPr="00977AA2"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202C2EC7" w14:textId="29112834" w:rsidR="00663713" w:rsidRPr="00977AA2" w:rsidRDefault="0084023B" w:rsidP="00977AA2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977AA2">
                        <w:rPr>
                          <w:sz w:val="22"/>
                          <w:szCs w:val="22"/>
                        </w:rPr>
                        <w:t>E</w:t>
                      </w:r>
                      <w:r w:rsidR="00663713" w:rsidRPr="00977AA2">
                        <w:rPr>
                          <w:sz w:val="22"/>
                          <w:szCs w:val="22"/>
                        </w:rPr>
                        <w:t>stado</w:t>
                      </w:r>
                      <w:r w:rsidRPr="00977AA2">
                        <w:rPr>
                          <w:sz w:val="22"/>
                          <w:szCs w:val="22"/>
                        </w:rPr>
                        <w:t xml:space="preserve"> da R</w:t>
                      </w:r>
                      <w:r w:rsidR="00663713" w:rsidRPr="00977AA2">
                        <w:rPr>
                          <w:sz w:val="22"/>
                          <w:szCs w:val="22"/>
                        </w:rPr>
                        <w:t>equisi</w:t>
                      </w:r>
                      <w:r w:rsidRPr="00977AA2">
                        <w:rPr>
                          <w:sz w:val="22"/>
                          <w:szCs w:val="22"/>
                        </w:rPr>
                        <w:t>çã</w:t>
                      </w:r>
                      <w:r w:rsidR="00663713" w:rsidRPr="00977AA2">
                        <w:rPr>
                          <w:sz w:val="22"/>
                          <w:szCs w:val="22"/>
                        </w:rPr>
                        <w:t>o</w:t>
                      </w:r>
                      <w:r w:rsidRPr="00977AA2">
                        <w:rPr>
                          <w:sz w:val="22"/>
                          <w:szCs w:val="22"/>
                        </w:rPr>
                        <w:t>, Data de D</w:t>
                      </w:r>
                      <w:r w:rsidR="00663713" w:rsidRPr="00977AA2">
                        <w:rPr>
                          <w:sz w:val="22"/>
                          <w:szCs w:val="22"/>
                        </w:rPr>
                        <w:t>evolu</w:t>
                      </w:r>
                      <w:r w:rsidRPr="00977AA2">
                        <w:rPr>
                          <w:sz w:val="22"/>
                          <w:szCs w:val="22"/>
                        </w:rPr>
                        <w:t>çã</w:t>
                      </w:r>
                      <w:r w:rsidR="00663713" w:rsidRPr="00977AA2">
                        <w:rPr>
                          <w:sz w:val="22"/>
                          <w:szCs w:val="22"/>
                        </w:rPr>
                        <w:t>o</w:t>
                      </w:r>
                      <w:r w:rsidRPr="00977AA2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977AA2" w:rsidRPr="00977AA2">
                        <w:rPr>
                          <w:sz w:val="22"/>
                          <w:szCs w:val="22"/>
                        </w:rPr>
                        <w:t>Local de Devolução</w:t>
                      </w:r>
                      <w:r w:rsidRPr="00977AA2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977AA2" w:rsidRPr="00977AA2">
                        <w:rPr>
                          <w:sz w:val="22"/>
                          <w:szCs w:val="22"/>
                        </w:rPr>
                        <w:t>M</w:t>
                      </w:r>
                      <w:r w:rsidR="00663713" w:rsidRPr="00977AA2">
                        <w:rPr>
                          <w:sz w:val="22"/>
                          <w:szCs w:val="22"/>
                        </w:rPr>
                        <w:t>ulta</w:t>
                      </w:r>
                      <w:r w:rsidRPr="00977AA2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977AA2" w:rsidRPr="00977AA2">
                        <w:rPr>
                          <w:sz w:val="22"/>
                          <w:szCs w:val="22"/>
                        </w:rPr>
                        <w:t>Quantidade de Renovações</w:t>
                      </w:r>
                      <w:r w:rsidRPr="00977AA2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977AA2" w:rsidRPr="00977AA2">
                        <w:rPr>
                          <w:sz w:val="22"/>
                          <w:szCs w:val="22"/>
                        </w:rPr>
                        <w:t>D</w:t>
                      </w:r>
                      <w:r w:rsidR="00663713" w:rsidRPr="00977AA2">
                        <w:rPr>
                          <w:sz w:val="22"/>
                          <w:szCs w:val="22"/>
                        </w:rPr>
                        <w:t>ura</w:t>
                      </w:r>
                      <w:r w:rsidR="00977AA2" w:rsidRPr="00977AA2">
                        <w:rPr>
                          <w:sz w:val="22"/>
                          <w:szCs w:val="22"/>
                        </w:rPr>
                        <w:t>çã</w:t>
                      </w:r>
                      <w:r w:rsidR="00663713" w:rsidRPr="00977AA2">
                        <w:rPr>
                          <w:sz w:val="22"/>
                          <w:szCs w:val="22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9199" behindDoc="0" locked="0" layoutInCell="1" allowOverlap="1" wp14:anchorId="59DC3E26" wp14:editId="41FA2071">
                <wp:simplePos x="0" y="0"/>
                <wp:positionH relativeFrom="column">
                  <wp:posOffset>2636232</wp:posOffset>
                </wp:positionH>
                <wp:positionV relativeFrom="paragraph">
                  <wp:posOffset>230757</wp:posOffset>
                </wp:positionV>
                <wp:extent cx="437515" cy="1588961"/>
                <wp:effectExtent l="0" t="0" r="19685" b="1143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15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F63CE" id="Retângulo 35" o:spid="_x0000_s1026" style="position:absolute;margin-left:207.6pt;margin-top:18.15pt;width:34.45pt;height:125.1pt;z-index:251699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" fillcolor="white [3201]" strokecolor="#4d4d4d [3209]" strokeweight="1pt"/>
            </w:pict>
          </mc:Fallback>
        </mc:AlternateContent>
      </w:r>
      <w:r>
        <w:rPr>
          <w:noProof/>
          <w:u w:val="single"/>
          <w:lang w:val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18E336" wp14:editId="6B482113">
                <wp:simplePos x="0" y="0"/>
                <wp:positionH relativeFrom="margin">
                  <wp:posOffset>3074454</wp:posOffset>
                </wp:positionH>
                <wp:positionV relativeFrom="paragraph">
                  <wp:posOffset>230757</wp:posOffset>
                </wp:positionV>
                <wp:extent cx="3032760" cy="1589321"/>
                <wp:effectExtent l="0" t="0" r="15240" b="1143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1589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81269" w14:textId="77777777" w:rsidR="00977AA2" w:rsidRPr="00977AA2" w:rsidRDefault="00977AA2" w:rsidP="00977AA2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977AA2">
                              <w:rPr>
                                <w:sz w:val="22"/>
                                <w:szCs w:val="22"/>
                              </w:rPr>
                              <w:t>Código da Requisição, Id do Portátil, Nome do Utente, Tipo de Utente, Data de Requisição, Prazo,</w:t>
                            </w:r>
                          </w:p>
                          <w:p w14:paraId="21171CEA" w14:textId="77777777" w:rsidR="00977AA2" w:rsidRPr="00977AA2" w:rsidRDefault="00977AA2" w:rsidP="00977AA2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977AA2">
                              <w:rPr>
                                <w:sz w:val="22"/>
                                <w:szCs w:val="22"/>
                              </w:rPr>
                              <w:t>Estado da Requisição, Data de Devolução, Local de Devolução, Multa, Quantidade de Renovações, Duração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E336" id="Caixa de Texto 41" o:spid="_x0000_s1034" type="#_x0000_t202" style="position:absolute;left:0;text-align:left;margin-left:242.1pt;margin-top:18.15pt;width:238.8pt;height:125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" fillcolor="white [3201]" strokeweight=".5pt">
                <v:textbox>
                  <w:txbxContent>
                    <w:p w14:paraId="4BE81269" w14:textId="77777777" w:rsidR="00977AA2" w:rsidRPr="00977AA2" w:rsidRDefault="00977AA2" w:rsidP="00977AA2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977AA2">
                        <w:rPr>
                          <w:sz w:val="22"/>
                          <w:szCs w:val="22"/>
                        </w:rPr>
                        <w:t>Código da Requisição, Id do Portátil, Nome do Utente, Tipo de Utente, Data de Requisição, Prazo,</w:t>
                      </w:r>
                    </w:p>
                    <w:p w14:paraId="21171CEA" w14:textId="77777777" w:rsidR="00977AA2" w:rsidRPr="00977AA2" w:rsidRDefault="00977AA2" w:rsidP="00977AA2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 w:rsidRPr="00977AA2">
                        <w:rPr>
                          <w:sz w:val="22"/>
                          <w:szCs w:val="22"/>
                        </w:rPr>
                        <w:t>Estado da Requisição, Data de Devolução, Local de Devolução, Multa, Quantidade de Renovações, Duração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9F95D" w14:textId="718CA7F7" w:rsidR="00663713" w:rsidRDefault="00663713" w:rsidP="00151D1B">
      <w:pPr>
        <w:ind w:firstLine="0"/>
        <w:jc w:val="both"/>
        <w:rPr>
          <w:noProof/>
          <w:u w:val="single"/>
          <w:lang w:val="pt-BR"/>
        </w:rPr>
      </w:pPr>
    </w:p>
    <w:p w14:paraId="45C96078" w14:textId="74E6C7FC" w:rsidR="00663713" w:rsidRDefault="00563B1D" w:rsidP="00151D1B">
      <w:pPr>
        <w:ind w:firstLine="0"/>
        <w:jc w:val="both"/>
        <w:rPr>
          <w:noProof/>
          <w:u w:val="single"/>
          <w:lang w:val="pt-BR"/>
        </w:rPr>
      </w:pP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B5A1D0" wp14:editId="33263111">
                <wp:simplePos x="0" y="0"/>
                <wp:positionH relativeFrom="column">
                  <wp:posOffset>2948940</wp:posOffset>
                </wp:positionH>
                <wp:positionV relativeFrom="paragraph">
                  <wp:posOffset>246239</wp:posOffset>
                </wp:positionV>
                <wp:extent cx="79375" cy="82550"/>
                <wp:effectExtent l="0" t="0" r="15875" b="1270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D8738" id="Elipse 38" o:spid="_x0000_s1026" style="position:absolute;margin-left:232.2pt;margin-top:19.4pt;width:6.2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20B18C13" w14:textId="74799B09" w:rsidR="00663713" w:rsidRDefault="00663713" w:rsidP="00151D1B">
      <w:pPr>
        <w:ind w:firstLine="0"/>
        <w:jc w:val="both"/>
        <w:rPr>
          <w:noProof/>
          <w:u w:val="single"/>
          <w:lang w:val="pt-BR"/>
        </w:rPr>
      </w:pPr>
    </w:p>
    <w:p w14:paraId="759C1CC2" w14:textId="4542E910" w:rsidR="00663713" w:rsidRDefault="00663713" w:rsidP="00151D1B">
      <w:pPr>
        <w:ind w:firstLine="0"/>
        <w:jc w:val="both"/>
        <w:rPr>
          <w:noProof/>
          <w:u w:val="single"/>
          <w:lang w:val="pt-BR"/>
        </w:rPr>
      </w:pPr>
    </w:p>
    <w:p w14:paraId="30517950" w14:textId="534CD947" w:rsidR="00663713" w:rsidRDefault="00663713" w:rsidP="00151D1B">
      <w:pPr>
        <w:ind w:firstLine="0"/>
        <w:jc w:val="both"/>
        <w:rPr>
          <w:noProof/>
          <w:u w:val="single"/>
          <w:lang w:val="pt-BR"/>
        </w:rPr>
      </w:pPr>
    </w:p>
    <w:p w14:paraId="7DB3F7B4" w14:textId="24B63033" w:rsidR="00663713" w:rsidRDefault="00841EF2" w:rsidP="00151D1B">
      <w:pPr>
        <w:ind w:firstLine="0"/>
        <w:jc w:val="both"/>
        <w:rPr>
          <w:noProof/>
          <w:u w:val="single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59685" wp14:editId="5C282604">
                <wp:simplePos x="0" y="0"/>
                <wp:positionH relativeFrom="margin">
                  <wp:posOffset>-109838</wp:posOffset>
                </wp:positionH>
                <wp:positionV relativeFrom="paragraph">
                  <wp:posOffset>146050</wp:posOffset>
                </wp:positionV>
                <wp:extent cx="2578443" cy="68834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443" cy="68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30560" w14:textId="0E142D70" w:rsidR="00977AA2" w:rsidRDefault="00977AA2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1ª Posição do Vetor de Requisições</w:t>
                            </w:r>
                          </w:p>
                          <w:p w14:paraId="5A10CBA3" w14:textId="77777777" w:rsidR="00841EF2" w:rsidRPr="00C555A7" w:rsidRDefault="00841EF2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(posição de índice 0)</w:t>
                            </w:r>
                          </w:p>
                          <w:p w14:paraId="371FCD39" w14:textId="77777777" w:rsidR="00841EF2" w:rsidRDefault="00841EF2" w:rsidP="00977AA2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</w:p>
                          <w:p w14:paraId="1E8E9F5B" w14:textId="77777777" w:rsidR="00841EF2" w:rsidRPr="00C555A7" w:rsidRDefault="00841EF2" w:rsidP="00977AA2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</w:p>
                          <w:p w14:paraId="63D1F297" w14:textId="77777777" w:rsidR="00977AA2" w:rsidRDefault="00977AA2" w:rsidP="00977AA2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 w:rsidRPr="00C555A7"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085465F9" w14:textId="77777777" w:rsidR="00977AA2" w:rsidRDefault="00977AA2" w:rsidP="00977AA2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28D8B024" w14:textId="77777777" w:rsidR="00977AA2" w:rsidRPr="00C555A7" w:rsidRDefault="00977AA2" w:rsidP="00977AA2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9685" id="Caixa de Texto 40" o:spid="_x0000_s1035" type="#_x0000_t202" style="position:absolute;left:0;text-align:left;margin-left:-8.65pt;margin-top:11.5pt;width:203.05pt;height:54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" fillcolor="white [3201]" stroked="f" strokeweight=".5pt">
                <v:textbox>
                  <w:txbxContent>
                    <w:p w14:paraId="1A630560" w14:textId="0E142D70" w:rsidR="00977AA2" w:rsidRDefault="00977AA2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1ª Posição do Vetor de Requisições</w:t>
                      </w:r>
                    </w:p>
                    <w:p w14:paraId="5A10CBA3" w14:textId="77777777" w:rsidR="00841EF2" w:rsidRPr="00C555A7" w:rsidRDefault="00841EF2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(posição de índice 0)</w:t>
                      </w:r>
                    </w:p>
                    <w:p w14:paraId="371FCD39" w14:textId="77777777" w:rsidR="00841EF2" w:rsidRDefault="00841EF2" w:rsidP="00977AA2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</w:p>
                    <w:p w14:paraId="1E8E9F5B" w14:textId="77777777" w:rsidR="00841EF2" w:rsidRPr="00C555A7" w:rsidRDefault="00841EF2" w:rsidP="00977AA2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</w:p>
                    <w:p w14:paraId="63D1F297" w14:textId="77777777" w:rsidR="00977AA2" w:rsidRDefault="00977AA2" w:rsidP="00977AA2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 w:rsidRPr="00C555A7"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085465F9" w14:textId="77777777" w:rsidR="00977AA2" w:rsidRDefault="00977AA2" w:rsidP="00977AA2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28D8B024" w14:textId="77777777" w:rsidR="00977AA2" w:rsidRPr="00C555A7" w:rsidRDefault="00977AA2" w:rsidP="00977AA2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0BC611" wp14:editId="40B99048">
                <wp:simplePos x="0" y="0"/>
                <wp:positionH relativeFrom="margin">
                  <wp:posOffset>3385751</wp:posOffset>
                </wp:positionH>
                <wp:positionV relativeFrom="paragraph">
                  <wp:posOffset>171141</wp:posOffset>
                </wp:positionV>
                <wp:extent cx="2627407" cy="930876"/>
                <wp:effectExtent l="0" t="0" r="1905" b="31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407" cy="930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CAC2A" w14:textId="368DAF6B" w:rsidR="00977AA2" w:rsidRDefault="00977AA2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nª Posição do Vetor de Requisições</w:t>
                            </w:r>
                          </w:p>
                          <w:p w14:paraId="3C47F3F3" w14:textId="6FBAB59A" w:rsidR="00841EF2" w:rsidRPr="00C555A7" w:rsidRDefault="00841EF2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 xml:space="preserve">(posição de índice </w:t>
                            </w:r>
                            <w:r w:rsidRPr="00841EF2">
                              <w:rPr>
                                <w:noProof/>
                                <w:lang w:val="pt-BR"/>
                              </w:rPr>
                              <w:t>totalRequisicoes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-1)</w:t>
                            </w:r>
                          </w:p>
                          <w:p w14:paraId="748F65F9" w14:textId="77777777" w:rsidR="00841EF2" w:rsidRPr="00C555A7" w:rsidRDefault="00841EF2" w:rsidP="00977AA2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</w:p>
                          <w:p w14:paraId="2975B062" w14:textId="77777777" w:rsidR="00977AA2" w:rsidRDefault="00977AA2" w:rsidP="00977AA2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 w:rsidRPr="00C555A7"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22FC7360" w14:textId="77777777" w:rsidR="00977AA2" w:rsidRDefault="00977AA2" w:rsidP="00977AA2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49E2E033" w14:textId="77777777" w:rsidR="00977AA2" w:rsidRPr="00C555A7" w:rsidRDefault="00977AA2" w:rsidP="00977AA2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C611" id="Caixa de Texto 43" o:spid="_x0000_s1036" type="#_x0000_t202" style="position:absolute;left:0;text-align:left;margin-left:266.6pt;margin-top:13.5pt;width:206.9pt;height:73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" fillcolor="white [3201]" stroked="f" strokeweight=".5pt">
                <v:textbox>
                  <w:txbxContent>
                    <w:p w14:paraId="454CAC2A" w14:textId="368DAF6B" w:rsidR="00977AA2" w:rsidRDefault="00977AA2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nª Posição do Vetor de Requisições</w:t>
                      </w:r>
                    </w:p>
                    <w:p w14:paraId="3C47F3F3" w14:textId="6FBAB59A" w:rsidR="00841EF2" w:rsidRPr="00C555A7" w:rsidRDefault="00841EF2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 xml:space="preserve">(posição de índice </w:t>
                      </w:r>
                      <w:r w:rsidRPr="00841EF2">
                        <w:rPr>
                          <w:noProof/>
                          <w:lang w:val="pt-BR"/>
                        </w:rPr>
                        <w:t>totalRequisicoes</w:t>
                      </w:r>
                      <w:r>
                        <w:rPr>
                          <w:noProof/>
                          <w:lang w:val="pt-BR"/>
                        </w:rPr>
                        <w:t>-1)</w:t>
                      </w:r>
                    </w:p>
                    <w:p w14:paraId="748F65F9" w14:textId="77777777" w:rsidR="00841EF2" w:rsidRPr="00C555A7" w:rsidRDefault="00841EF2" w:rsidP="00977AA2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</w:p>
                    <w:p w14:paraId="2975B062" w14:textId="77777777" w:rsidR="00977AA2" w:rsidRDefault="00977AA2" w:rsidP="00977AA2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 w:rsidRPr="00C555A7"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22FC7360" w14:textId="77777777" w:rsidR="00977AA2" w:rsidRDefault="00977AA2" w:rsidP="00977AA2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49E2E033" w14:textId="77777777" w:rsidR="00977AA2" w:rsidRPr="00C555A7" w:rsidRDefault="00977AA2" w:rsidP="00977AA2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1BDED5" w14:textId="7E374A6C" w:rsidR="00663713" w:rsidRDefault="00663713" w:rsidP="00151D1B">
      <w:pPr>
        <w:ind w:firstLine="0"/>
        <w:jc w:val="both"/>
        <w:rPr>
          <w:noProof/>
          <w:u w:val="single"/>
          <w:lang w:val="pt-BR"/>
        </w:rPr>
      </w:pPr>
    </w:p>
    <w:p w14:paraId="11B27740" w14:textId="75F1378C" w:rsidR="00501C2B" w:rsidRDefault="00501C2B" w:rsidP="00151D1B">
      <w:pPr>
        <w:ind w:firstLine="0"/>
        <w:jc w:val="both"/>
        <w:rPr>
          <w:noProof/>
          <w:u w:val="single"/>
          <w:lang w:val="pt-BR"/>
        </w:rPr>
      </w:pPr>
    </w:p>
    <w:p w14:paraId="41ECF935" w14:textId="77777777" w:rsidR="0053750A" w:rsidRDefault="0053750A" w:rsidP="00151D1B">
      <w:pPr>
        <w:ind w:firstLine="0"/>
        <w:jc w:val="both"/>
        <w:rPr>
          <w:noProof/>
          <w:u w:val="single"/>
          <w:lang w:val="pt-BR"/>
        </w:rPr>
      </w:pPr>
    </w:p>
    <w:p w14:paraId="2DA01C3F" w14:textId="740270ED" w:rsidR="00C824F9" w:rsidRDefault="00C824F9" w:rsidP="00C824F9">
      <w:pPr>
        <w:ind w:firstLine="0"/>
        <w:jc w:val="both"/>
      </w:pPr>
      <w:r w:rsidRPr="00C824F9">
        <w:rPr>
          <w:noProof/>
          <w:u w:val="single"/>
          <w:lang w:val="pt-BR"/>
        </w:rPr>
        <w:t>Descrição:</w:t>
      </w:r>
      <w:r w:rsidRPr="00C824F9">
        <w:rPr>
          <w:noProof/>
          <w:lang w:val="pt-BR"/>
        </w:rPr>
        <w:t xml:space="preserve"> Para as requisições, decidimos criar um vetor dinâmico de estruturas, em que cada estrutura possui: </w:t>
      </w:r>
      <w:r w:rsidRPr="00C824F9">
        <w:t xml:space="preserve">código da requisição (string), </w:t>
      </w:r>
      <w:r w:rsidRPr="00C824F9">
        <w:rPr>
          <w:noProof/>
          <w:lang w:val="pt-BR"/>
        </w:rPr>
        <w:t>o número de identificação do portátil</w:t>
      </w:r>
      <w:r w:rsidR="0053750A">
        <w:rPr>
          <w:noProof/>
          <w:lang w:val="pt-BR"/>
        </w:rPr>
        <w:t xml:space="preserve"> correspondente à requisição</w:t>
      </w:r>
      <w:r w:rsidRPr="00C824F9">
        <w:t>, nome do utente (string), tipo de utente (estudante, docente ou técnico administrativo</w:t>
      </w:r>
      <w:r w:rsidR="00C55EF0">
        <w:t>: string</w:t>
      </w:r>
      <w:r w:rsidRPr="00C824F9">
        <w:t xml:space="preserve">), </w:t>
      </w:r>
      <w:r w:rsidR="00C55EF0">
        <w:t>d</w:t>
      </w:r>
      <w:r w:rsidRPr="00C824F9">
        <w:t xml:space="preserve">ata de </w:t>
      </w:r>
      <w:r w:rsidR="00C55EF0">
        <w:t>r</w:t>
      </w:r>
      <w:r w:rsidRPr="00C824F9">
        <w:t>equisição</w:t>
      </w:r>
      <w:r w:rsidR="00C55EF0">
        <w:t xml:space="preserve"> (tipoData)</w:t>
      </w:r>
      <w:r w:rsidRPr="00C824F9">
        <w:t xml:space="preserve">, </w:t>
      </w:r>
      <w:r w:rsidR="00C55EF0">
        <w:t>p</w:t>
      </w:r>
      <w:r w:rsidRPr="00C824F9">
        <w:t>razo</w:t>
      </w:r>
      <w:r w:rsidR="00C55EF0">
        <w:t xml:space="preserve"> (tipoData)</w:t>
      </w:r>
      <w:r w:rsidRPr="00C824F9">
        <w:t>,</w:t>
      </w:r>
      <w:r>
        <w:t xml:space="preserve"> </w:t>
      </w:r>
      <w:r w:rsidR="00C55EF0">
        <w:t>e</w:t>
      </w:r>
      <w:r w:rsidRPr="00C824F9">
        <w:t xml:space="preserve">stado da </w:t>
      </w:r>
      <w:r w:rsidR="00C55EF0">
        <w:t>r</w:t>
      </w:r>
      <w:r w:rsidRPr="00C824F9">
        <w:t>equisição</w:t>
      </w:r>
      <w:r w:rsidR="00C55EF0">
        <w:t xml:space="preserve"> (ativa ou concluída: string)</w:t>
      </w:r>
      <w:r w:rsidRPr="00C824F9">
        <w:t xml:space="preserve">, </w:t>
      </w:r>
      <w:r w:rsidR="00C55EF0">
        <w:t>d</w:t>
      </w:r>
      <w:r w:rsidRPr="00C824F9">
        <w:t xml:space="preserve">ata de </w:t>
      </w:r>
      <w:r w:rsidR="00C55EF0">
        <w:t>d</w:t>
      </w:r>
      <w:r w:rsidRPr="00C824F9">
        <w:t>evolução</w:t>
      </w:r>
      <w:r w:rsidR="00C55EF0">
        <w:t xml:space="preserve"> (tipoData)</w:t>
      </w:r>
      <w:r w:rsidRPr="00C824F9">
        <w:t xml:space="preserve">, </w:t>
      </w:r>
      <w:r w:rsidR="00C55EF0">
        <w:t>l</w:t>
      </w:r>
      <w:r w:rsidRPr="00C824F9">
        <w:t xml:space="preserve">ocal de </w:t>
      </w:r>
      <w:r w:rsidR="00C55EF0">
        <w:t>d</w:t>
      </w:r>
      <w:r w:rsidRPr="00C824F9">
        <w:t>evolução</w:t>
      </w:r>
      <w:r w:rsidR="00C55EF0">
        <w:t xml:space="preserve"> (</w:t>
      </w:r>
      <w:r w:rsidR="00C55EF0" w:rsidRPr="00C55EF0">
        <w:t>Residências, Campus1, Campus2 ou Campus5</w:t>
      </w:r>
      <w:r w:rsidR="00C55EF0">
        <w:t>: st</w:t>
      </w:r>
      <w:r w:rsidR="0095323E">
        <w:t>ri</w:t>
      </w:r>
      <w:r w:rsidR="00C55EF0">
        <w:t>ng</w:t>
      </w:r>
      <w:r w:rsidR="00C55EF0" w:rsidRPr="00C55EF0">
        <w:t>)</w:t>
      </w:r>
      <w:r w:rsidRPr="00C824F9">
        <w:t xml:space="preserve">, </w:t>
      </w:r>
      <w:r w:rsidR="00C55EF0">
        <w:t>m</w:t>
      </w:r>
      <w:r w:rsidRPr="00C824F9">
        <w:t>ulta</w:t>
      </w:r>
      <w:r w:rsidR="00C55EF0">
        <w:t xml:space="preserve"> (em euros: int)*</w:t>
      </w:r>
      <w:r w:rsidRPr="00C824F9">
        <w:t xml:space="preserve">, </w:t>
      </w:r>
      <w:r w:rsidR="00C55EF0">
        <w:t>q</w:t>
      </w:r>
      <w:r w:rsidRPr="00C824F9">
        <w:t xml:space="preserve">uantidade de </w:t>
      </w:r>
      <w:r w:rsidR="00C55EF0">
        <w:t>r</w:t>
      </w:r>
      <w:r w:rsidRPr="00C824F9">
        <w:t>enovações</w:t>
      </w:r>
      <w:r w:rsidR="00C55EF0">
        <w:t xml:space="preserve"> (int) e d</w:t>
      </w:r>
      <w:r w:rsidRPr="00C824F9">
        <w:t>uração</w:t>
      </w:r>
      <w:r w:rsidR="00C55EF0">
        <w:t xml:space="preserve"> da requisição (em dias: int).</w:t>
      </w:r>
    </w:p>
    <w:p w14:paraId="4CABDF78" w14:textId="77777777" w:rsidR="00C55EF0" w:rsidRDefault="00C55EF0" w:rsidP="00C824F9">
      <w:pPr>
        <w:ind w:firstLine="0"/>
        <w:jc w:val="both"/>
      </w:pPr>
    </w:p>
    <w:p w14:paraId="7ED81B6F" w14:textId="69AC9DBE" w:rsidR="00C55EF0" w:rsidRPr="00C824F9" w:rsidRDefault="00C55EF0" w:rsidP="00C824F9">
      <w:pPr>
        <w:ind w:firstLine="0"/>
        <w:jc w:val="both"/>
      </w:pPr>
      <w:r>
        <w:t>*</w:t>
      </w:r>
      <w:r w:rsidRPr="00C55EF0">
        <w:rPr>
          <w:u w:val="single"/>
        </w:rPr>
        <w:t>Nota:</w:t>
      </w:r>
      <w:r>
        <w:t xml:space="preserve"> Embora a multa seja uma quantia em euros, decidimos colocar em formato de inteiro pois nunca será necessário utilizar casas decimais.</w:t>
      </w:r>
    </w:p>
    <w:p w14:paraId="65E3B53C" w14:textId="77777777" w:rsidR="001B7BF6" w:rsidRDefault="001B7BF6" w:rsidP="00501C2B">
      <w:pPr>
        <w:ind w:firstLine="0"/>
        <w:jc w:val="center"/>
        <w:rPr>
          <w:noProof/>
          <w:sz w:val="32"/>
          <w:szCs w:val="32"/>
          <w:lang w:val="pt-BR"/>
        </w:rPr>
      </w:pPr>
    </w:p>
    <w:p w14:paraId="59DB1AB1" w14:textId="459BE805" w:rsidR="001B7BF6" w:rsidRPr="001B7BF6" w:rsidRDefault="0053750A" w:rsidP="001B7BF6">
      <w:pPr>
        <w:ind w:firstLine="0"/>
        <w:jc w:val="center"/>
        <w:rPr>
          <w:noProof/>
          <w:sz w:val="32"/>
          <w:szCs w:val="32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929830F" wp14:editId="4A5D1E6B">
                <wp:simplePos x="0" y="0"/>
                <wp:positionH relativeFrom="column">
                  <wp:posOffset>4262023</wp:posOffset>
                </wp:positionH>
                <wp:positionV relativeFrom="paragraph">
                  <wp:posOffset>361559</wp:posOffset>
                </wp:positionV>
                <wp:extent cx="744708" cy="3016250"/>
                <wp:effectExtent l="0" t="0" r="0" b="24765"/>
                <wp:wrapNone/>
                <wp:docPr id="19" name="Chave Dup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4708" cy="30162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BC09" id="Chave Dupla 19" o:spid="_x0000_s1026" type="#_x0000_t186" style="position:absolute;margin-left:335.6pt;margin-top:28.45pt;width:58.65pt;height:237.5pt;rotation:90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22D232A" wp14:editId="6B74F500">
                <wp:simplePos x="0" y="0"/>
                <wp:positionH relativeFrom="column">
                  <wp:posOffset>830689</wp:posOffset>
                </wp:positionH>
                <wp:positionV relativeFrom="paragraph">
                  <wp:posOffset>375764</wp:posOffset>
                </wp:positionV>
                <wp:extent cx="700188" cy="2997200"/>
                <wp:effectExtent l="0" t="5715" r="18415" b="18415"/>
                <wp:wrapNone/>
                <wp:docPr id="17" name="Chave Dupl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0188" cy="29972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2A26" id="Chave Dupla 17" o:spid="_x0000_s1026" type="#_x0000_t186" style="position:absolute;margin-left:65.4pt;margin-top:29.6pt;width:55.15pt;height:236pt;rotation:90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" strokecolor="black [3200]" strokeweight=".5pt">
                <v:stroke joinstyle="miter"/>
              </v:shape>
            </w:pict>
          </mc:Fallback>
        </mc:AlternateContent>
      </w:r>
      <w:r w:rsidR="00501C2B" w:rsidRPr="00563B1D">
        <w:rPr>
          <w:noProof/>
          <w:sz w:val="32"/>
          <w:szCs w:val="32"/>
          <w:lang w:val="pt-BR"/>
        </w:rPr>
        <w:t>Representação Gráfica</w:t>
      </w:r>
      <w:r w:rsidR="00501C2B">
        <w:rPr>
          <w:noProof/>
          <w:sz w:val="32"/>
          <w:szCs w:val="32"/>
          <w:lang w:val="pt-BR"/>
        </w:rPr>
        <w:t xml:space="preserve"> e Descrição de Estruturas de Dados</w:t>
      </w:r>
    </w:p>
    <w:p w14:paraId="3E26EA24" w14:textId="77777777" w:rsidR="0053750A" w:rsidRDefault="0053750A" w:rsidP="00563B1D">
      <w:pPr>
        <w:ind w:firstLine="0"/>
      </w:pPr>
    </w:p>
    <w:p w14:paraId="4DDBADBC" w14:textId="4DC6FED0" w:rsidR="00563B1D" w:rsidRDefault="00563B1D" w:rsidP="00563B1D">
      <w:pPr>
        <w:ind w:firstLine="0"/>
      </w:pPr>
      <w:r w:rsidRPr="00563B1D">
        <w:rPr>
          <w:sz w:val="28"/>
          <w:szCs w:val="28"/>
        </w:rPr>
        <w:t>Vetor Dinâmico para Avarias</w:t>
      </w:r>
    </w:p>
    <w:p w14:paraId="197727AB" w14:textId="3E8E828F" w:rsidR="00563B1D" w:rsidRDefault="0053750A" w:rsidP="00151D1B">
      <w:pPr>
        <w:ind w:firstLine="0"/>
        <w:jc w:val="both"/>
        <w:rPr>
          <w:noProof/>
          <w:u w:val="single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38A716" wp14:editId="2DC1F6FD">
                <wp:simplePos x="0" y="0"/>
                <wp:positionH relativeFrom="column">
                  <wp:posOffset>2699238</wp:posOffset>
                </wp:positionH>
                <wp:positionV relativeFrom="paragraph">
                  <wp:posOffset>153572</wp:posOffset>
                </wp:positionV>
                <wp:extent cx="437515" cy="615315"/>
                <wp:effectExtent l="0" t="0" r="19685" b="1333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339B9" id="Retângulo 3" o:spid="_x0000_s1026" style="position:absolute;margin-left:212.55pt;margin-top:12.1pt;width:34.45pt;height:4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" fillcolor="white [3201]" strokecolor="#4d4d4d [3209]" strokeweight="1pt"/>
            </w:pict>
          </mc:Fallback>
        </mc:AlternateContent>
      </w:r>
      <w:r w:rsidRPr="00563B1D">
        <w:rPr>
          <w:noProof/>
          <w:sz w:val="28"/>
          <w:szCs w:val="28"/>
          <w:u w:val="single"/>
          <w:lang w:val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3E95C4" wp14:editId="088EC7B6">
                <wp:simplePos x="0" y="0"/>
                <wp:positionH relativeFrom="margin">
                  <wp:posOffset>-334108</wp:posOffset>
                </wp:positionH>
                <wp:positionV relativeFrom="paragraph">
                  <wp:posOffset>153572</wp:posOffset>
                </wp:positionV>
                <wp:extent cx="3032760" cy="615315"/>
                <wp:effectExtent l="0" t="0" r="15240" b="1333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61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DCBF2" w14:textId="2E093552" w:rsidR="00563B1D" w:rsidRPr="00977AA2" w:rsidRDefault="0053750A" w:rsidP="00563B1D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Id do Portátil, </w:t>
                            </w:r>
                            <w:r w:rsidR="00563B1D">
                              <w:rPr>
                                <w:sz w:val="22"/>
                                <w:szCs w:val="22"/>
                              </w:rPr>
                              <w:t>Tipo de Avaria, Data da Avaria, Tempo de Avaria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95C4" id="Caixa de Texto 2" o:spid="_x0000_s1037" type="#_x0000_t202" style="position:absolute;left:0;text-align:left;margin-left:-26.3pt;margin-top:12.1pt;width:238.8pt;height:48.4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" fillcolor="white [3201]" strokeweight=".5pt">
                <v:textbox>
                  <w:txbxContent>
                    <w:p w14:paraId="2C6DCBF2" w14:textId="2E093552" w:rsidR="00563B1D" w:rsidRPr="00977AA2" w:rsidRDefault="0053750A" w:rsidP="00563B1D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Id do Portátil, </w:t>
                      </w:r>
                      <w:r w:rsidR="00563B1D">
                        <w:rPr>
                          <w:sz w:val="22"/>
                          <w:szCs w:val="22"/>
                        </w:rPr>
                        <w:t>Tipo de Avaria, Data da Avaria, Tempo de Avaria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99CD8E" wp14:editId="68903F32">
                <wp:simplePos x="0" y="0"/>
                <wp:positionH relativeFrom="margin">
                  <wp:posOffset>3130062</wp:posOffset>
                </wp:positionH>
                <wp:positionV relativeFrom="paragraph">
                  <wp:posOffset>153573</wp:posOffset>
                </wp:positionV>
                <wp:extent cx="3032760" cy="615462"/>
                <wp:effectExtent l="0" t="0" r="15240" b="1333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615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4232A" w14:textId="4D5C4120" w:rsidR="00563B1D" w:rsidRPr="00977AA2" w:rsidRDefault="0053750A" w:rsidP="00563B1D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Id do Portátil, </w:t>
                            </w:r>
                            <w:r w:rsidR="00563B1D">
                              <w:rPr>
                                <w:sz w:val="22"/>
                                <w:szCs w:val="22"/>
                              </w:rPr>
                              <w:t>Tipo de Avaria, Data da Avaria, Tempo de Avaria</w:t>
                            </w:r>
                          </w:p>
                          <w:p w14:paraId="2ABEFCAB" w14:textId="0CBD3984" w:rsidR="00563B1D" w:rsidRPr="00977AA2" w:rsidRDefault="00563B1D" w:rsidP="00563B1D">
                            <w:pPr>
                              <w:ind w:firstLine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CD8E" id="Caixa de Texto 14" o:spid="_x0000_s1038" type="#_x0000_t202" style="position:absolute;left:0;text-align:left;margin-left:246.45pt;margin-top:12.1pt;width:238.8pt;height:4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" fillcolor="white [3201]" strokeweight=".5pt">
                <v:textbox>
                  <w:txbxContent>
                    <w:p w14:paraId="5254232A" w14:textId="4D5C4120" w:rsidR="00563B1D" w:rsidRPr="00977AA2" w:rsidRDefault="0053750A" w:rsidP="00563B1D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Id do Portátil, </w:t>
                      </w:r>
                      <w:r w:rsidR="00563B1D">
                        <w:rPr>
                          <w:sz w:val="22"/>
                          <w:szCs w:val="22"/>
                        </w:rPr>
                        <w:t>Tipo de Avaria, Data da Avaria, Tempo de Avaria</w:t>
                      </w:r>
                    </w:p>
                    <w:p w14:paraId="2ABEFCAB" w14:textId="0CBD3984" w:rsidR="00563B1D" w:rsidRPr="00977AA2" w:rsidRDefault="00563B1D" w:rsidP="00563B1D">
                      <w:pPr>
                        <w:ind w:firstLine="0"/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B2A55" w14:textId="13900766" w:rsidR="00663713" w:rsidRDefault="0053750A" w:rsidP="00151D1B">
      <w:pPr>
        <w:ind w:firstLine="0"/>
        <w:jc w:val="both"/>
        <w:rPr>
          <w:noProof/>
          <w:u w:val="single"/>
          <w:lang w:val="pt-BR"/>
        </w:rPr>
      </w:pP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CE77C5" wp14:editId="00D55635">
                <wp:simplePos x="0" y="0"/>
                <wp:positionH relativeFrom="column">
                  <wp:posOffset>3001645</wp:posOffset>
                </wp:positionH>
                <wp:positionV relativeFrom="paragraph">
                  <wp:posOffset>74393</wp:posOffset>
                </wp:positionV>
                <wp:extent cx="79375" cy="82550"/>
                <wp:effectExtent l="0" t="0" r="15875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80D66" id="Elipse 9" o:spid="_x0000_s1026" style="position:absolute;margin-left:236.35pt;margin-top:5.85pt;width:6.25pt;height: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FA9F51" wp14:editId="1358D818">
                <wp:simplePos x="0" y="0"/>
                <wp:positionH relativeFrom="column">
                  <wp:posOffset>2872105</wp:posOffset>
                </wp:positionH>
                <wp:positionV relativeFrom="paragraph">
                  <wp:posOffset>75467</wp:posOffset>
                </wp:positionV>
                <wp:extent cx="79375" cy="82550"/>
                <wp:effectExtent l="0" t="0" r="15875" b="127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50E3E" id="Elipse 5" o:spid="_x0000_s1026" style="position:absolute;margin-left:226.15pt;margin-top:5.95pt;width:6.25pt;height: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lang w:val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A2D9DE" wp14:editId="5266C3F8">
                <wp:simplePos x="0" y="0"/>
                <wp:positionH relativeFrom="column">
                  <wp:posOffset>2747645</wp:posOffset>
                </wp:positionH>
                <wp:positionV relativeFrom="paragraph">
                  <wp:posOffset>73660</wp:posOffset>
                </wp:positionV>
                <wp:extent cx="79375" cy="82550"/>
                <wp:effectExtent l="0" t="0" r="1587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86123" id="Elipse 4" o:spid="_x0000_s1026" style="position:absolute;margin-left:216.35pt;margin-top:5.8pt;width:6.25pt;height: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364F06EF" w14:textId="1DEE1F5F" w:rsidR="00663713" w:rsidRDefault="00663713" w:rsidP="00151D1B">
      <w:pPr>
        <w:ind w:firstLine="0"/>
        <w:jc w:val="both"/>
        <w:rPr>
          <w:noProof/>
          <w:u w:val="single"/>
          <w:lang w:val="pt-BR"/>
        </w:rPr>
      </w:pPr>
    </w:p>
    <w:p w14:paraId="773AE95C" w14:textId="1481C75A" w:rsidR="00563B1D" w:rsidRDefault="0053750A" w:rsidP="00151D1B">
      <w:pPr>
        <w:ind w:firstLine="0"/>
        <w:jc w:val="both"/>
        <w:rPr>
          <w:noProof/>
          <w:u w:val="single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4AE3A1" wp14:editId="2EE15B73">
                <wp:simplePos x="0" y="0"/>
                <wp:positionH relativeFrom="margin">
                  <wp:posOffset>3336290</wp:posOffset>
                </wp:positionH>
                <wp:positionV relativeFrom="paragraph">
                  <wp:posOffset>97888</wp:posOffset>
                </wp:positionV>
                <wp:extent cx="2710180" cy="69151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DBDEE" w14:textId="6567B08C" w:rsidR="00563B1D" w:rsidRDefault="00563B1D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nª Posição do Vetor de Avarias</w:t>
                            </w:r>
                          </w:p>
                          <w:p w14:paraId="7A0BCFA0" w14:textId="6BD76F8C" w:rsidR="00841EF2" w:rsidRPr="00C555A7" w:rsidRDefault="00841EF2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 xml:space="preserve">(posição de índice </w:t>
                            </w:r>
                            <w:r w:rsidRPr="00841EF2">
                              <w:rPr>
                                <w:noProof/>
                                <w:lang w:val="pt-BR"/>
                              </w:rPr>
                              <w:t>totalAvarias</w:t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-1)</w:t>
                            </w:r>
                          </w:p>
                          <w:p w14:paraId="55ECD748" w14:textId="77777777" w:rsidR="00841EF2" w:rsidRDefault="00841EF2" w:rsidP="00563B1D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</w:p>
                          <w:p w14:paraId="399E1D6D" w14:textId="77777777" w:rsidR="00841EF2" w:rsidRPr="00C555A7" w:rsidRDefault="00841EF2" w:rsidP="00563B1D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</w:p>
                          <w:p w14:paraId="126C1434" w14:textId="77777777" w:rsidR="00563B1D" w:rsidRDefault="00563B1D" w:rsidP="00563B1D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 w:rsidRPr="00C555A7"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574FBFF8" w14:textId="77777777" w:rsidR="00563B1D" w:rsidRDefault="00563B1D" w:rsidP="00563B1D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298465F6" w14:textId="77777777" w:rsidR="00563B1D" w:rsidRPr="00C555A7" w:rsidRDefault="00563B1D" w:rsidP="00563B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E3A1" id="Caixa de Texto 20" o:spid="_x0000_s1039" type="#_x0000_t202" style="position:absolute;left:0;text-align:left;margin-left:262.7pt;margin-top:7.7pt;width:213.4pt;height:54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" fillcolor="white [3201]" stroked="f" strokeweight=".5pt">
                <v:textbox>
                  <w:txbxContent>
                    <w:p w14:paraId="25FDBDEE" w14:textId="6567B08C" w:rsidR="00563B1D" w:rsidRDefault="00563B1D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nª Posição do Vetor de Avarias</w:t>
                      </w:r>
                    </w:p>
                    <w:p w14:paraId="7A0BCFA0" w14:textId="6BD76F8C" w:rsidR="00841EF2" w:rsidRPr="00C555A7" w:rsidRDefault="00841EF2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 xml:space="preserve">(posição de índice </w:t>
                      </w:r>
                      <w:r w:rsidRPr="00841EF2">
                        <w:rPr>
                          <w:noProof/>
                          <w:lang w:val="pt-BR"/>
                        </w:rPr>
                        <w:t>totalAvarias</w:t>
                      </w:r>
                      <w:r>
                        <w:rPr>
                          <w:noProof/>
                          <w:lang w:val="pt-BR"/>
                        </w:rPr>
                        <w:t>-1)</w:t>
                      </w:r>
                    </w:p>
                    <w:p w14:paraId="55ECD748" w14:textId="77777777" w:rsidR="00841EF2" w:rsidRDefault="00841EF2" w:rsidP="00563B1D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</w:p>
                    <w:p w14:paraId="399E1D6D" w14:textId="77777777" w:rsidR="00841EF2" w:rsidRPr="00C555A7" w:rsidRDefault="00841EF2" w:rsidP="00563B1D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</w:p>
                    <w:p w14:paraId="126C1434" w14:textId="77777777" w:rsidR="00563B1D" w:rsidRDefault="00563B1D" w:rsidP="00563B1D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 w:rsidRPr="00C555A7"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574FBFF8" w14:textId="77777777" w:rsidR="00563B1D" w:rsidRDefault="00563B1D" w:rsidP="00563B1D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298465F6" w14:textId="77777777" w:rsidR="00563B1D" w:rsidRPr="00C555A7" w:rsidRDefault="00563B1D" w:rsidP="00563B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296087" wp14:editId="51C9769A">
                <wp:simplePos x="0" y="0"/>
                <wp:positionH relativeFrom="margin">
                  <wp:posOffset>73660</wp:posOffset>
                </wp:positionH>
                <wp:positionV relativeFrom="paragraph">
                  <wp:posOffset>113128</wp:posOffset>
                </wp:positionV>
                <wp:extent cx="2320925" cy="708025"/>
                <wp:effectExtent l="0" t="0" r="3175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70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F1368" w14:textId="44A45053" w:rsidR="00563B1D" w:rsidRDefault="00563B1D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1ª Posição do Vetor de Avarias</w:t>
                            </w:r>
                          </w:p>
                          <w:p w14:paraId="1A5EFF06" w14:textId="77777777" w:rsidR="00841EF2" w:rsidRPr="00C555A7" w:rsidRDefault="00841EF2" w:rsidP="00841EF2">
                            <w:pPr>
                              <w:ind w:firstLine="0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(posição de índice 0)</w:t>
                            </w:r>
                          </w:p>
                          <w:p w14:paraId="6EAA67DA" w14:textId="77777777" w:rsidR="00841EF2" w:rsidRPr="00C555A7" w:rsidRDefault="00841EF2" w:rsidP="00563B1D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</w:p>
                          <w:p w14:paraId="492875B7" w14:textId="77777777" w:rsidR="00563B1D" w:rsidRDefault="00563B1D" w:rsidP="00563B1D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 w:rsidRPr="00C555A7"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3038CDC4" w14:textId="77777777" w:rsidR="00563B1D" w:rsidRDefault="00563B1D" w:rsidP="00563B1D">
                            <w:pPr>
                              <w:ind w:firstLine="0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1ª Posição do Vetor de Portáteis</w:t>
                            </w:r>
                          </w:p>
                          <w:p w14:paraId="0E3A9B58" w14:textId="77777777" w:rsidR="00563B1D" w:rsidRPr="00C555A7" w:rsidRDefault="00563B1D" w:rsidP="00563B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6087" id="Caixa de Texto 18" o:spid="_x0000_s1040" type="#_x0000_t202" style="position:absolute;left:0;text-align:left;margin-left:5.8pt;margin-top:8.9pt;width:182.75pt;height:55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" fillcolor="white [3201]" stroked="f" strokeweight=".5pt">
                <v:textbox>
                  <w:txbxContent>
                    <w:p w14:paraId="5ECF1368" w14:textId="44A45053" w:rsidR="00563B1D" w:rsidRDefault="00563B1D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1ª Posição do Vetor de Avarias</w:t>
                      </w:r>
                    </w:p>
                    <w:p w14:paraId="1A5EFF06" w14:textId="77777777" w:rsidR="00841EF2" w:rsidRPr="00C555A7" w:rsidRDefault="00841EF2" w:rsidP="00841EF2">
                      <w:pPr>
                        <w:ind w:firstLine="0"/>
                        <w:jc w:val="center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(posição de índice 0)</w:t>
                      </w:r>
                    </w:p>
                    <w:p w14:paraId="6EAA67DA" w14:textId="77777777" w:rsidR="00841EF2" w:rsidRPr="00C555A7" w:rsidRDefault="00841EF2" w:rsidP="00563B1D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</w:p>
                    <w:p w14:paraId="492875B7" w14:textId="77777777" w:rsidR="00563B1D" w:rsidRDefault="00563B1D" w:rsidP="00563B1D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 w:rsidRPr="00C555A7"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3038CDC4" w14:textId="77777777" w:rsidR="00563B1D" w:rsidRDefault="00563B1D" w:rsidP="00563B1D">
                      <w:pPr>
                        <w:ind w:firstLine="0"/>
                        <w:jc w:val="both"/>
                        <w:rPr>
                          <w:noProof/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t>1ª Posição do Vetor de Portáteis</w:t>
                      </w:r>
                    </w:p>
                    <w:p w14:paraId="0E3A9B58" w14:textId="77777777" w:rsidR="00563B1D" w:rsidRPr="00C555A7" w:rsidRDefault="00563B1D" w:rsidP="00563B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C405F" w14:textId="5E70C736" w:rsidR="00563B1D" w:rsidRDefault="00563B1D" w:rsidP="00151D1B">
      <w:pPr>
        <w:ind w:firstLine="0"/>
        <w:jc w:val="both"/>
        <w:rPr>
          <w:noProof/>
          <w:u w:val="single"/>
          <w:lang w:val="pt-BR"/>
        </w:rPr>
      </w:pPr>
    </w:p>
    <w:p w14:paraId="7228831C" w14:textId="15BF0C10" w:rsidR="00563B1D" w:rsidRDefault="00563B1D" w:rsidP="00151D1B">
      <w:pPr>
        <w:ind w:firstLine="0"/>
        <w:jc w:val="both"/>
        <w:rPr>
          <w:noProof/>
          <w:u w:val="single"/>
          <w:lang w:val="pt-BR"/>
        </w:rPr>
      </w:pPr>
    </w:p>
    <w:p w14:paraId="58CE6321" w14:textId="72A01428" w:rsidR="00563B1D" w:rsidRDefault="00563B1D" w:rsidP="00151D1B">
      <w:pPr>
        <w:ind w:firstLine="0"/>
        <w:jc w:val="both"/>
        <w:rPr>
          <w:noProof/>
          <w:u w:val="single"/>
          <w:lang w:val="pt-BR"/>
        </w:rPr>
      </w:pPr>
    </w:p>
    <w:p w14:paraId="4F0D8BEF" w14:textId="77777777" w:rsidR="00841EF2" w:rsidRDefault="00841EF2" w:rsidP="00151D1B">
      <w:pPr>
        <w:ind w:firstLine="0"/>
        <w:jc w:val="both"/>
        <w:rPr>
          <w:noProof/>
          <w:u w:val="single"/>
          <w:lang w:val="pt-BR"/>
        </w:rPr>
      </w:pPr>
    </w:p>
    <w:p w14:paraId="0B720A7C" w14:textId="6D7B58FE" w:rsidR="00563B1D" w:rsidRPr="006724AB" w:rsidRDefault="00B15B66" w:rsidP="00151D1B">
      <w:pPr>
        <w:ind w:firstLine="0"/>
        <w:jc w:val="both"/>
      </w:pPr>
      <w:r w:rsidRPr="006724AB">
        <w:rPr>
          <w:noProof/>
          <w:u w:val="single"/>
          <w:lang w:val="pt-BR"/>
        </w:rPr>
        <w:t>Descrição:</w:t>
      </w:r>
      <w:r w:rsidRPr="006724AB">
        <w:rPr>
          <w:noProof/>
          <w:lang w:val="pt-BR"/>
        </w:rPr>
        <w:t xml:space="preserve"> Para as avarias, decidimos criar um vetor dinâmico de estruturas, em que cada estrutura possui:</w:t>
      </w:r>
      <w:r w:rsidR="00EE497A" w:rsidRPr="006724AB">
        <w:rPr>
          <w:noProof/>
          <w:lang w:val="pt-BR"/>
        </w:rPr>
        <w:t xml:space="preserve"> </w:t>
      </w:r>
      <w:r w:rsidR="0053750A">
        <w:rPr>
          <w:noProof/>
          <w:lang w:val="pt-BR"/>
        </w:rPr>
        <w:t xml:space="preserve">número de identificação do portátil correspondente à avaria, </w:t>
      </w:r>
      <w:r w:rsidR="00EE497A" w:rsidRPr="006724AB">
        <w:t>tipo de avaria (temporária ou permanente: string), data da avaria (tipoData), tempo de avaria (em dias: int)</w:t>
      </w:r>
      <w:r w:rsidR="0053750A">
        <w:t>.</w:t>
      </w:r>
    </w:p>
    <w:p w14:paraId="130F531E" w14:textId="282EA6FE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20C92DC6" w14:textId="60EDD40D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1EECEFBC" w14:textId="02B5C030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119AB075" w14:textId="767022C3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46F294C4" w14:textId="6341FBD7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756762BC" w14:textId="1A43BB43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3373C1A6" w14:textId="7AD8BBA4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67A38793" w14:textId="7B731E42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2997F84B" w14:textId="461D1C6E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4C7DE736" w14:textId="77777777" w:rsidR="001B7BF6" w:rsidRDefault="001B7BF6" w:rsidP="00E82116">
      <w:pPr>
        <w:ind w:firstLine="0"/>
        <w:jc w:val="center"/>
        <w:rPr>
          <w:noProof/>
          <w:sz w:val="32"/>
          <w:szCs w:val="32"/>
          <w:lang w:val="pt-BR"/>
        </w:rPr>
      </w:pPr>
    </w:p>
    <w:p w14:paraId="3191D3CB" w14:textId="0920DAFE" w:rsidR="009712E6" w:rsidRPr="00E82116" w:rsidRDefault="00E82116" w:rsidP="00E82116">
      <w:pPr>
        <w:ind w:firstLine="0"/>
        <w:jc w:val="center"/>
        <w:rPr>
          <w:noProof/>
          <w:sz w:val="32"/>
          <w:szCs w:val="32"/>
          <w:lang w:val="pt-BR"/>
        </w:rPr>
      </w:pPr>
      <w:r w:rsidRPr="00E82116">
        <w:rPr>
          <w:noProof/>
          <w:sz w:val="32"/>
          <w:szCs w:val="32"/>
          <w:lang w:val="pt-BR"/>
        </w:rPr>
        <w:t>Justificação de Algumas Implementações Tomadas</w:t>
      </w:r>
    </w:p>
    <w:p w14:paraId="4622F86F" w14:textId="77777777" w:rsidR="00E82116" w:rsidRPr="0095323E" w:rsidRDefault="00E82116" w:rsidP="00E82116">
      <w:pPr>
        <w:ind w:firstLine="0"/>
        <w:jc w:val="center"/>
        <w:rPr>
          <w:i/>
          <w:iCs/>
          <w:noProof/>
        </w:rPr>
      </w:pPr>
    </w:p>
    <w:p w14:paraId="782FDE8F" w14:textId="77777777" w:rsidR="004908E3" w:rsidRPr="004908E3" w:rsidRDefault="005676A5" w:rsidP="004908E3">
      <w:pPr>
        <w:pStyle w:val="PargrafodaLista"/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>P</w:t>
      </w:r>
      <w:r w:rsidRPr="005676A5">
        <w:rPr>
          <w:noProof/>
        </w:rPr>
        <w:t>ara conseguirmos saber os dias de atraso</w:t>
      </w:r>
      <w:r>
        <w:rPr>
          <w:noProof/>
        </w:rPr>
        <w:t xml:space="preserve"> numa devolução de um portátil, a</w:t>
      </w:r>
      <w:r w:rsidRPr="005676A5">
        <w:rPr>
          <w:noProof/>
        </w:rPr>
        <w:t>chámos que</w:t>
      </w:r>
      <w:r>
        <w:rPr>
          <w:noProof/>
        </w:rPr>
        <w:t xml:space="preserve"> </w:t>
      </w:r>
      <w:r w:rsidRPr="005676A5">
        <w:rPr>
          <w:noProof/>
        </w:rPr>
        <w:t>a melhor opção</w:t>
      </w:r>
      <w:r>
        <w:rPr>
          <w:noProof/>
        </w:rPr>
        <w:t xml:space="preserve"> para calcular a diferença de dias entre duas datas</w:t>
      </w:r>
      <w:r w:rsidRPr="005676A5">
        <w:rPr>
          <w:noProof/>
        </w:rPr>
        <w:t xml:space="preserve"> seria criar uma função auxiliar, e assim, caso houvesse uma multa a pagar, seria mais fácil calcular o valor da mesma. Deste modo, encontrámos um código na internet no qual nos baseámos.</w:t>
      </w:r>
      <w:r w:rsidRPr="005676A5">
        <w:rPr>
          <w:noProof/>
          <w:vertAlign w:val="superscript"/>
          <w:lang w:val="pt-BR" w:bidi="pt-BR"/>
        </w:rPr>
        <w:t xml:space="preserve"> </w:t>
      </w:r>
      <w:r w:rsidRPr="005676A5">
        <w:rPr>
          <w:noProof/>
          <w:vertAlign w:val="superscript"/>
          <w:lang w:bidi="pt-BR"/>
        </w:rPr>
        <w:t>1</w:t>
      </w:r>
    </w:p>
    <w:p w14:paraId="4A603B2C" w14:textId="3752A279" w:rsidR="00DD61CF" w:rsidRDefault="00DD61CF" w:rsidP="004908E3">
      <w:pPr>
        <w:pStyle w:val="PargrafodaLista"/>
        <w:jc w:val="both"/>
        <w:rPr>
          <w:noProof/>
        </w:rPr>
      </w:pPr>
      <w:r>
        <w:rPr>
          <w:noProof/>
        </w:rPr>
        <w:t xml:space="preserve">Já para somar 7 ou 30 dias </w:t>
      </w:r>
      <w:r w:rsidR="005F2E4D">
        <w:rPr>
          <w:noProof/>
        </w:rPr>
        <w:t>para calcular o prazo de entrega de uma requisição, d</w:t>
      </w:r>
      <w:r w:rsidR="006724AB">
        <w:rPr>
          <w:noProof/>
        </w:rPr>
        <w:t>a</w:t>
      </w:r>
      <w:r w:rsidR="005F2E4D">
        <w:rPr>
          <w:noProof/>
        </w:rPr>
        <w:t>da</w:t>
      </w:r>
      <w:r w:rsidR="006724AB">
        <w:rPr>
          <w:noProof/>
        </w:rPr>
        <w:t xml:space="preserve"> qualquer </w:t>
      </w:r>
      <w:r>
        <w:rPr>
          <w:noProof/>
        </w:rPr>
        <w:t>data, decidimos criar nós mesmos as duas funções utilizadas: “calculaData7” e “calculaData30”.</w:t>
      </w:r>
    </w:p>
    <w:p w14:paraId="38086600" w14:textId="77777777" w:rsidR="00362DB3" w:rsidRDefault="00362DB3" w:rsidP="00362DB3">
      <w:pPr>
        <w:pStyle w:val="PargrafodaLista"/>
        <w:rPr>
          <w:noProof/>
        </w:rPr>
      </w:pPr>
    </w:p>
    <w:p w14:paraId="5FDCE34A" w14:textId="074FF7BC" w:rsidR="00362DB3" w:rsidRPr="004908E3" w:rsidRDefault="00362DB3" w:rsidP="00DD61CF">
      <w:pPr>
        <w:pStyle w:val="PargrafodaLista"/>
        <w:numPr>
          <w:ilvl w:val="0"/>
          <w:numId w:val="16"/>
        </w:numPr>
        <w:jc w:val="both"/>
        <w:rPr>
          <w:noProof/>
        </w:rPr>
      </w:pPr>
      <w:r w:rsidRPr="004908E3">
        <w:rPr>
          <w:noProof/>
        </w:rPr>
        <w:t xml:space="preserve">Ao renovar ou registar avaria de um portátil requisitado, decidimos não chamar a função “devolver()” para não acontecer o caso do utilizador digitar outro código de </w:t>
      </w:r>
      <w:r w:rsidR="004908E3">
        <w:rPr>
          <w:noProof/>
        </w:rPr>
        <w:t xml:space="preserve">portátil ou de </w:t>
      </w:r>
      <w:r w:rsidRPr="004908E3">
        <w:rPr>
          <w:noProof/>
        </w:rPr>
        <w:t xml:space="preserve">requisição </w:t>
      </w:r>
      <w:r w:rsidR="0080645B" w:rsidRPr="004908E3">
        <w:rPr>
          <w:noProof/>
        </w:rPr>
        <w:t>que não o</w:t>
      </w:r>
      <w:r w:rsidRPr="004908E3">
        <w:rPr>
          <w:noProof/>
        </w:rPr>
        <w:t xml:space="preserve"> do portátil que estava a renovar ou a registar a avaria.</w:t>
      </w:r>
      <w:r w:rsidR="0080645B" w:rsidRPr="004908E3">
        <w:rPr>
          <w:noProof/>
        </w:rPr>
        <w:t xml:space="preserve"> A desvantagem da nossa escolha é a repetição de algum código.</w:t>
      </w:r>
    </w:p>
    <w:p w14:paraId="6DAB4E5D" w14:textId="3FEBDEDC" w:rsidR="00877413" w:rsidRDefault="00877413" w:rsidP="0058528D">
      <w:pPr>
        <w:ind w:firstLine="0"/>
        <w:rPr>
          <w:noProof/>
        </w:rPr>
      </w:pPr>
    </w:p>
    <w:p w14:paraId="56D1821A" w14:textId="3E78F3AA" w:rsidR="00E82116" w:rsidRDefault="00E82116" w:rsidP="0058528D">
      <w:pPr>
        <w:ind w:firstLine="0"/>
        <w:rPr>
          <w:noProof/>
        </w:rPr>
      </w:pPr>
    </w:p>
    <w:p w14:paraId="4128A0E4" w14:textId="4EB12664" w:rsidR="00E82116" w:rsidRDefault="00E82116" w:rsidP="0058528D">
      <w:pPr>
        <w:ind w:firstLine="0"/>
        <w:rPr>
          <w:noProof/>
        </w:rPr>
      </w:pPr>
    </w:p>
    <w:p w14:paraId="7D1AA2D1" w14:textId="01E519A0" w:rsidR="00E82116" w:rsidRDefault="00E82116" w:rsidP="0058528D">
      <w:pPr>
        <w:ind w:firstLine="0"/>
        <w:rPr>
          <w:noProof/>
        </w:rPr>
      </w:pPr>
    </w:p>
    <w:p w14:paraId="4D14BF9A" w14:textId="300764CB" w:rsidR="00E82116" w:rsidRDefault="00E82116" w:rsidP="0058528D">
      <w:pPr>
        <w:ind w:firstLine="0"/>
        <w:rPr>
          <w:noProof/>
        </w:rPr>
      </w:pPr>
    </w:p>
    <w:p w14:paraId="26B2952B" w14:textId="2C1148CC" w:rsidR="00E82116" w:rsidRDefault="00E82116" w:rsidP="0058528D">
      <w:pPr>
        <w:ind w:firstLine="0"/>
        <w:rPr>
          <w:noProof/>
        </w:rPr>
      </w:pPr>
    </w:p>
    <w:p w14:paraId="2E227A19" w14:textId="7BB2EF90" w:rsidR="00E82116" w:rsidRDefault="00E82116" w:rsidP="0058528D">
      <w:pPr>
        <w:ind w:firstLine="0"/>
        <w:rPr>
          <w:noProof/>
        </w:rPr>
      </w:pPr>
    </w:p>
    <w:p w14:paraId="1A9D6964" w14:textId="080BCEB8" w:rsidR="00E82116" w:rsidRDefault="00E82116" w:rsidP="0058528D">
      <w:pPr>
        <w:ind w:firstLine="0"/>
        <w:rPr>
          <w:noProof/>
        </w:rPr>
      </w:pPr>
    </w:p>
    <w:p w14:paraId="48061C52" w14:textId="77777777" w:rsidR="0053750A" w:rsidRPr="00C53E09" w:rsidRDefault="0053750A" w:rsidP="0058528D">
      <w:pPr>
        <w:ind w:firstLine="0"/>
        <w:rPr>
          <w:noProof/>
          <w:u w:val="single"/>
        </w:rPr>
      </w:pPr>
    </w:p>
    <w:p w14:paraId="53810DEA" w14:textId="21DF9CF3" w:rsidR="00DA00DD" w:rsidRDefault="00DA00DD" w:rsidP="00DA00DD">
      <w:pPr>
        <w:ind w:firstLine="0"/>
        <w:rPr>
          <w:noProof/>
        </w:rPr>
      </w:pPr>
    </w:p>
    <w:p w14:paraId="1A94CBDB" w14:textId="77777777" w:rsidR="004908E3" w:rsidRDefault="004908E3" w:rsidP="00DA00DD">
      <w:pPr>
        <w:ind w:firstLine="0"/>
        <w:rPr>
          <w:noProof/>
        </w:rPr>
      </w:pPr>
    </w:p>
    <w:p w14:paraId="4FD0F574" w14:textId="7F720043" w:rsidR="00E82116" w:rsidRPr="00E82116" w:rsidRDefault="00E82116" w:rsidP="00DA00DD">
      <w:pPr>
        <w:ind w:firstLine="0"/>
        <w:jc w:val="center"/>
        <w:rPr>
          <w:noProof/>
          <w:sz w:val="32"/>
          <w:szCs w:val="32"/>
        </w:rPr>
      </w:pPr>
      <w:r w:rsidRPr="00E82116">
        <w:rPr>
          <w:noProof/>
          <w:sz w:val="32"/>
          <w:szCs w:val="32"/>
        </w:rPr>
        <w:t xml:space="preserve">Funcionalidades não </w:t>
      </w:r>
      <w:r w:rsidR="00DA00DD">
        <w:rPr>
          <w:noProof/>
          <w:sz w:val="32"/>
          <w:szCs w:val="32"/>
        </w:rPr>
        <w:t>Desenvolvidas</w:t>
      </w:r>
    </w:p>
    <w:p w14:paraId="30ADD508" w14:textId="77777777" w:rsidR="00E82116" w:rsidRDefault="00E82116" w:rsidP="0058528D">
      <w:pPr>
        <w:ind w:firstLine="0"/>
        <w:rPr>
          <w:noProof/>
        </w:rPr>
      </w:pPr>
    </w:p>
    <w:p w14:paraId="020AA6BD" w14:textId="595D3F2A" w:rsidR="00877413" w:rsidRDefault="00DA00DD" w:rsidP="00DA00DD">
      <w:pPr>
        <w:pStyle w:val="PargrafodaLista"/>
        <w:numPr>
          <w:ilvl w:val="0"/>
          <w:numId w:val="17"/>
        </w:numPr>
        <w:jc w:val="both"/>
        <w:rPr>
          <w:noProof/>
        </w:rPr>
      </w:pPr>
      <w:r>
        <w:rPr>
          <w:noProof/>
        </w:rPr>
        <w:t xml:space="preserve">A maior desvantagem </w:t>
      </w:r>
      <w:r w:rsidR="00877413">
        <w:rPr>
          <w:noProof/>
        </w:rPr>
        <w:t>do nosso programa é que, caso o utilizador escolha qualquer opção do menu, não pode voltar atrás com a escolha e</w:t>
      </w:r>
      <w:r w:rsidR="0058528D">
        <w:rPr>
          <w:noProof/>
        </w:rPr>
        <w:t>nquanto não preencher tudo o que lhe for pedido</w:t>
      </w:r>
      <w:r w:rsidR="009152E0">
        <w:rPr>
          <w:noProof/>
        </w:rPr>
        <w:t xml:space="preserve"> (a não ser que decida clicar no X do canto superior direito para fechar o programa)</w:t>
      </w:r>
      <w:r w:rsidR="0058528D">
        <w:rPr>
          <w:noProof/>
        </w:rPr>
        <w:t>.</w:t>
      </w:r>
    </w:p>
    <w:p w14:paraId="694D0758" w14:textId="77777777" w:rsidR="004908E3" w:rsidRDefault="004908E3" w:rsidP="004908E3">
      <w:pPr>
        <w:pStyle w:val="PargrafodaLista"/>
        <w:jc w:val="both"/>
        <w:rPr>
          <w:noProof/>
        </w:rPr>
      </w:pPr>
    </w:p>
    <w:p w14:paraId="7F606CB5" w14:textId="5EF195BC" w:rsidR="009152E0" w:rsidRPr="00DD61CF" w:rsidRDefault="009152E0" w:rsidP="00DA00DD">
      <w:pPr>
        <w:pStyle w:val="PargrafodaLista"/>
        <w:numPr>
          <w:ilvl w:val="0"/>
          <w:numId w:val="17"/>
        </w:numPr>
        <w:jc w:val="both"/>
        <w:rPr>
          <w:noProof/>
        </w:rPr>
      </w:pPr>
      <w:r>
        <w:rPr>
          <w:noProof/>
        </w:rPr>
        <w:t xml:space="preserve">Outra desvantagem que o nosso programa apresenta é o caso do utilizador apenas clicar na tecla “ENTER” quando é pedido algum dado ou opção. Este não mostra nenhuma mensagem de erro mas </w:t>
      </w:r>
      <w:r w:rsidR="00C725D0" w:rsidRPr="00C725D0">
        <w:rPr>
          <w:noProof/>
        </w:rPr>
        <w:t>s</w:t>
      </w:r>
      <w:r w:rsidRPr="00C725D0">
        <w:rPr>
          <w:noProof/>
        </w:rPr>
        <w:t>também</w:t>
      </w:r>
      <w:r>
        <w:rPr>
          <w:noProof/>
        </w:rPr>
        <w:t xml:space="preserve"> não faz nada, apenas dá o parágrafo (com excessão da função lerString que dá uma mensagem de erro).</w:t>
      </w:r>
    </w:p>
    <w:p w14:paraId="72085067" w14:textId="4401713C" w:rsidR="00563B1D" w:rsidRPr="009152E0" w:rsidRDefault="00563B1D" w:rsidP="00151D1B">
      <w:pPr>
        <w:ind w:firstLine="0"/>
        <w:jc w:val="both"/>
        <w:rPr>
          <w:noProof/>
          <w:u w:val="single"/>
        </w:rPr>
      </w:pPr>
    </w:p>
    <w:p w14:paraId="0661E158" w14:textId="740E9893" w:rsidR="00563B1D" w:rsidRDefault="00563B1D" w:rsidP="00151D1B">
      <w:pPr>
        <w:ind w:firstLine="0"/>
        <w:jc w:val="both"/>
        <w:rPr>
          <w:noProof/>
          <w:u w:val="single"/>
          <w:lang w:val="pt-BR"/>
        </w:rPr>
      </w:pPr>
    </w:p>
    <w:p w14:paraId="6F0034AA" w14:textId="75F141EF" w:rsidR="00563B1D" w:rsidRDefault="00563B1D" w:rsidP="00151D1B">
      <w:pPr>
        <w:ind w:firstLine="0"/>
        <w:jc w:val="both"/>
        <w:rPr>
          <w:noProof/>
          <w:u w:val="single"/>
          <w:lang w:val="pt-BR"/>
        </w:rPr>
      </w:pPr>
    </w:p>
    <w:p w14:paraId="4BDA5F55" w14:textId="138814A0" w:rsidR="00563B1D" w:rsidRDefault="00563B1D" w:rsidP="00151D1B">
      <w:pPr>
        <w:ind w:firstLine="0"/>
        <w:jc w:val="both"/>
        <w:rPr>
          <w:noProof/>
          <w:u w:val="single"/>
          <w:lang w:val="pt-BR"/>
        </w:rPr>
      </w:pPr>
    </w:p>
    <w:p w14:paraId="668C024F" w14:textId="244175C8" w:rsidR="00563B1D" w:rsidRDefault="00563B1D" w:rsidP="00151D1B">
      <w:pPr>
        <w:ind w:firstLine="0"/>
        <w:jc w:val="both"/>
        <w:rPr>
          <w:noProof/>
          <w:u w:val="single"/>
          <w:lang w:val="pt-BR"/>
        </w:rPr>
      </w:pPr>
    </w:p>
    <w:p w14:paraId="7E502E67" w14:textId="197D2D6A" w:rsidR="00563B1D" w:rsidRDefault="00563B1D" w:rsidP="00151D1B">
      <w:pPr>
        <w:ind w:firstLine="0"/>
        <w:jc w:val="both"/>
        <w:rPr>
          <w:noProof/>
          <w:u w:val="single"/>
          <w:lang w:val="pt-BR"/>
        </w:rPr>
      </w:pPr>
    </w:p>
    <w:p w14:paraId="72440BD4" w14:textId="3786B96E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46847CB7" w14:textId="63B14475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229C1D63" w14:textId="5A20337C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2063F1B1" w14:textId="353BDE61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54CF093A" w14:textId="25A1D5AE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4C8F455C" w14:textId="2F64A966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43C372C4" w14:textId="3C169255" w:rsidR="00DD61CF" w:rsidRDefault="00DD61CF" w:rsidP="00151D1B">
      <w:pPr>
        <w:ind w:firstLine="0"/>
        <w:jc w:val="both"/>
        <w:rPr>
          <w:noProof/>
          <w:u w:val="single"/>
          <w:lang w:val="pt-BR"/>
        </w:rPr>
      </w:pPr>
    </w:p>
    <w:p w14:paraId="3C874B30" w14:textId="77777777" w:rsidR="00DA00DD" w:rsidRDefault="00DA00DD" w:rsidP="00151D1B">
      <w:pPr>
        <w:ind w:firstLine="0"/>
        <w:jc w:val="both"/>
        <w:rPr>
          <w:noProof/>
          <w:u w:val="single"/>
          <w:lang w:val="pt-BR"/>
        </w:rPr>
      </w:pPr>
    </w:p>
    <w:p w14:paraId="56336F4F" w14:textId="77777777" w:rsidR="00DD61CF" w:rsidRDefault="00DD61CF" w:rsidP="00DD61CF">
      <w:pPr>
        <w:ind w:firstLine="0"/>
        <w:jc w:val="center"/>
        <w:rPr>
          <w:noProof/>
          <w:sz w:val="32"/>
          <w:szCs w:val="32"/>
          <w:lang w:val="pt-BR"/>
        </w:rPr>
      </w:pPr>
      <w:r w:rsidRPr="00DD61CF">
        <w:rPr>
          <w:noProof/>
          <w:sz w:val="32"/>
          <w:szCs w:val="32"/>
          <w:lang w:val="pt-BR"/>
        </w:rPr>
        <w:t>Referências</w:t>
      </w:r>
    </w:p>
    <w:p w14:paraId="07119D0D" w14:textId="6B19C1F9" w:rsidR="00DD61CF" w:rsidRPr="00DD61CF" w:rsidRDefault="00DD61CF" w:rsidP="00DD61CF">
      <w:pPr>
        <w:ind w:firstLine="0"/>
        <w:jc w:val="both"/>
        <w:rPr>
          <w:noProof/>
          <w:sz w:val="32"/>
          <w:szCs w:val="32"/>
          <w:lang w:val="pt-BR"/>
        </w:rPr>
      </w:pPr>
      <w:r w:rsidRPr="00DD61CF">
        <w:rPr>
          <w:rStyle w:val="Refdenotaderodap"/>
          <w:noProof/>
          <w:lang w:val="pt-BR" w:bidi="pt-BR"/>
        </w:rPr>
        <w:t>1</w:t>
      </w:r>
      <w:r w:rsidRPr="00DD61CF">
        <w:rPr>
          <w:noProof/>
          <w:lang w:val="pt-BR"/>
        </w:rPr>
        <w:fldChar w:fldCharType="begin"/>
      </w:r>
      <w:r w:rsidRPr="00DD61CF">
        <w:rPr>
          <w:noProof/>
          <w:lang w:val="pt-BR"/>
        </w:rPr>
        <w:instrText xml:space="preserve"> BIBLIOGRAPHY \l 1046 \f 1046 </w:instrText>
      </w:r>
      <w:r w:rsidRPr="00DD61CF">
        <w:rPr>
          <w:noProof/>
          <w:lang w:val="pt-BR"/>
        </w:rPr>
        <w:fldChar w:fldCharType="separate"/>
      </w:r>
      <w:r w:rsidRPr="00DD61CF">
        <w:rPr>
          <w:noProof/>
          <w:lang w:val="pt-BR" w:bidi="pt-BR"/>
        </w:rPr>
        <w:t>Link: https://www.youtube.com/watch?v=_-zam68lybE</w:t>
      </w:r>
    </w:p>
    <w:p w14:paraId="49C2B890" w14:textId="77777777" w:rsidR="00DD61CF" w:rsidRPr="00DD61CF" w:rsidRDefault="00DD61CF" w:rsidP="00DD61CF">
      <w:pPr>
        <w:pStyle w:val="Bibliografia"/>
        <w:jc w:val="both"/>
        <w:rPr>
          <w:noProof/>
          <w:lang w:val="pt-BR"/>
        </w:rPr>
      </w:pPr>
    </w:p>
    <w:p w14:paraId="4374E31A" w14:textId="67FB666C" w:rsidR="00E81978" w:rsidRPr="005823D0" w:rsidRDefault="00DD61CF" w:rsidP="00DA00DD">
      <w:pPr>
        <w:ind w:firstLine="0"/>
        <w:jc w:val="both"/>
        <w:rPr>
          <w:noProof/>
          <w:lang w:val="pt-BR"/>
        </w:rPr>
      </w:pPr>
      <w:r w:rsidRPr="00DD61CF">
        <w:rPr>
          <w:noProof/>
          <w:lang w:val="pt-BR"/>
        </w:rPr>
        <w:fldChar w:fldCharType="end"/>
      </w:r>
    </w:p>
    <w:sectPr w:rsidR="00E81978" w:rsidRPr="005823D0" w:rsidSect="001B7BF6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49F8" w14:textId="77777777" w:rsidR="00BF60CC" w:rsidRDefault="00BF60CC">
      <w:pPr>
        <w:spacing w:line="240" w:lineRule="auto"/>
      </w:pPr>
      <w:r>
        <w:separator/>
      </w:r>
    </w:p>
    <w:p w14:paraId="7DC17380" w14:textId="77777777" w:rsidR="00BF60CC" w:rsidRDefault="00BF60CC"/>
  </w:endnote>
  <w:endnote w:type="continuationSeparator" w:id="0">
    <w:p w14:paraId="178836CD" w14:textId="77777777" w:rsidR="00BF60CC" w:rsidRDefault="00BF60CC">
      <w:pPr>
        <w:spacing w:line="240" w:lineRule="auto"/>
      </w:pPr>
      <w:r>
        <w:continuationSeparator/>
      </w:r>
    </w:p>
    <w:p w14:paraId="5FAB0647" w14:textId="77777777" w:rsidR="00BF60CC" w:rsidRDefault="00BF60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6C4F" w14:textId="77777777" w:rsidR="00BF60CC" w:rsidRDefault="00BF60CC">
      <w:pPr>
        <w:spacing w:line="240" w:lineRule="auto"/>
      </w:pPr>
      <w:r>
        <w:separator/>
      </w:r>
    </w:p>
    <w:p w14:paraId="6B38F959" w14:textId="77777777" w:rsidR="00BF60CC" w:rsidRDefault="00BF60CC"/>
  </w:footnote>
  <w:footnote w:type="continuationSeparator" w:id="0">
    <w:p w14:paraId="6226E29A" w14:textId="77777777" w:rsidR="00BF60CC" w:rsidRDefault="00BF60CC">
      <w:pPr>
        <w:spacing w:line="240" w:lineRule="auto"/>
      </w:pPr>
      <w:r>
        <w:continuationSeparator/>
      </w:r>
    </w:p>
    <w:p w14:paraId="08D01CD8" w14:textId="77777777" w:rsidR="00BF60CC" w:rsidRDefault="00BF60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E927" w14:textId="2DB7908C" w:rsidR="00E81978" w:rsidRPr="005823D0" w:rsidRDefault="001B7BF6">
    <w:pPr>
      <w:pStyle w:val="Cabealho"/>
      <w:rPr>
        <w:noProof/>
        <w:lang w:val="pt-BR"/>
      </w:rPr>
    </w:pPr>
    <w:r>
      <w:rPr>
        <w:caps/>
        <w:noProof/>
        <w:lang w:val="pt-BR" w:bidi="pt-BR"/>
      </w:rPr>
      <w:drawing>
        <wp:anchor distT="0" distB="0" distL="114300" distR="114300" simplePos="0" relativeHeight="251659264" behindDoc="0" locked="0" layoutInCell="1" allowOverlap="1" wp14:anchorId="7631285E" wp14:editId="1E60734C">
          <wp:simplePos x="0" y="0"/>
          <wp:positionH relativeFrom="margin">
            <wp:posOffset>-846023</wp:posOffset>
          </wp:positionH>
          <wp:positionV relativeFrom="topMargin">
            <wp:posOffset>144780</wp:posOffset>
          </wp:positionV>
          <wp:extent cx="1585595" cy="769620"/>
          <wp:effectExtent l="0" t="0" r="0" b="0"/>
          <wp:wrapSquare wrapText="bothSides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595" cy="769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3A03" w:rsidRPr="005823D0">
      <w:rPr>
        <w:rStyle w:val="Forte"/>
        <w:noProof/>
        <w:lang w:val="pt-BR" w:bidi="pt-BR"/>
      </w:rPr>
      <w:ptab w:relativeTo="margin" w:alignment="right" w:leader="none"/>
    </w:r>
    <w:r w:rsidR="005D3A03" w:rsidRPr="005823D0">
      <w:rPr>
        <w:rStyle w:val="Forte"/>
        <w:noProof/>
        <w:lang w:val="pt-BR" w:bidi="pt-BR"/>
      </w:rPr>
      <w:fldChar w:fldCharType="begin"/>
    </w:r>
    <w:r w:rsidR="005D3A03" w:rsidRPr="005823D0">
      <w:rPr>
        <w:rStyle w:val="Forte"/>
        <w:noProof/>
        <w:lang w:val="pt-BR" w:bidi="pt-BR"/>
      </w:rPr>
      <w:instrText xml:space="preserve"> PAGE   \* MERGEFORMAT </w:instrText>
    </w:r>
    <w:r w:rsidR="005D3A03" w:rsidRPr="005823D0">
      <w:rPr>
        <w:rStyle w:val="Forte"/>
        <w:noProof/>
        <w:lang w:val="pt-BR" w:bidi="pt-BR"/>
      </w:rPr>
      <w:fldChar w:fldCharType="separate"/>
    </w:r>
    <w:r w:rsidR="000D3F41" w:rsidRPr="005823D0">
      <w:rPr>
        <w:rStyle w:val="Forte"/>
        <w:noProof/>
        <w:lang w:val="pt-BR" w:bidi="pt-BR"/>
      </w:rPr>
      <w:t>8</w:t>
    </w:r>
    <w:r w:rsidR="005D3A03" w:rsidRPr="005823D0">
      <w:rPr>
        <w:rStyle w:val="Forte"/>
        <w:noProof/>
        <w:lang w:val="pt-BR" w:bidi="pt-B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D586" w14:textId="023BE3A4" w:rsidR="00E81978" w:rsidRPr="005823D0" w:rsidRDefault="005D3A03">
    <w:pPr>
      <w:pStyle w:val="Cabealho"/>
      <w:rPr>
        <w:rStyle w:val="Forte"/>
        <w:noProof/>
        <w:lang w:val="pt-BR"/>
      </w:rPr>
    </w:pPr>
    <w:r w:rsidRPr="005823D0">
      <w:rPr>
        <w:rStyle w:val="Forte"/>
        <w:noProof/>
        <w:lang w:val="pt-BR" w:bidi="pt-BR"/>
      </w:rPr>
      <w:ptab w:relativeTo="margin" w:alignment="right" w:leader="none"/>
    </w:r>
    <w:r w:rsidRPr="005823D0">
      <w:rPr>
        <w:rStyle w:val="Forte"/>
        <w:noProof/>
        <w:lang w:val="pt-BR" w:bidi="pt-BR"/>
      </w:rPr>
      <w:fldChar w:fldCharType="begin"/>
    </w:r>
    <w:r w:rsidRPr="005823D0">
      <w:rPr>
        <w:rStyle w:val="Forte"/>
        <w:noProof/>
        <w:lang w:val="pt-BR" w:bidi="pt-BR"/>
      </w:rPr>
      <w:instrText xml:space="preserve"> PAGE   \* MERGEFORMAT </w:instrText>
    </w:r>
    <w:r w:rsidRPr="005823D0">
      <w:rPr>
        <w:rStyle w:val="Forte"/>
        <w:noProof/>
        <w:lang w:val="pt-BR" w:bidi="pt-BR"/>
      </w:rPr>
      <w:fldChar w:fldCharType="separate"/>
    </w:r>
    <w:r w:rsidR="000D3F41" w:rsidRPr="005823D0">
      <w:rPr>
        <w:rStyle w:val="Forte"/>
        <w:noProof/>
        <w:lang w:val="pt-BR" w:bidi="pt-BR"/>
      </w:rPr>
      <w:t>1</w:t>
    </w:r>
    <w:r w:rsidRPr="005823D0">
      <w:rPr>
        <w:rStyle w:val="Forte"/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7136B9F"/>
    <w:multiLevelType w:val="hybridMultilevel"/>
    <w:tmpl w:val="8F90E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9424585"/>
    <w:multiLevelType w:val="hybridMultilevel"/>
    <w:tmpl w:val="96441D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2762593">
    <w:abstractNumId w:val="9"/>
  </w:num>
  <w:num w:numId="2" w16cid:durableId="314530926">
    <w:abstractNumId w:val="7"/>
  </w:num>
  <w:num w:numId="3" w16cid:durableId="1991205492">
    <w:abstractNumId w:val="6"/>
  </w:num>
  <w:num w:numId="4" w16cid:durableId="1563129518">
    <w:abstractNumId w:val="5"/>
  </w:num>
  <w:num w:numId="5" w16cid:durableId="460079119">
    <w:abstractNumId w:val="4"/>
  </w:num>
  <w:num w:numId="6" w16cid:durableId="243416124">
    <w:abstractNumId w:val="8"/>
  </w:num>
  <w:num w:numId="7" w16cid:durableId="1966619067">
    <w:abstractNumId w:val="3"/>
  </w:num>
  <w:num w:numId="8" w16cid:durableId="937181681">
    <w:abstractNumId w:val="2"/>
  </w:num>
  <w:num w:numId="9" w16cid:durableId="1349016770">
    <w:abstractNumId w:val="1"/>
  </w:num>
  <w:num w:numId="10" w16cid:durableId="343559824">
    <w:abstractNumId w:val="0"/>
  </w:num>
  <w:num w:numId="11" w16cid:durableId="1870873792">
    <w:abstractNumId w:val="9"/>
    <w:lvlOverride w:ilvl="0">
      <w:startOverride w:val="1"/>
    </w:lvlOverride>
  </w:num>
  <w:num w:numId="12" w16cid:durableId="1860044708">
    <w:abstractNumId w:val="15"/>
  </w:num>
  <w:num w:numId="13" w16cid:durableId="123156762">
    <w:abstractNumId w:val="12"/>
  </w:num>
  <w:num w:numId="14" w16cid:durableId="1355839188">
    <w:abstractNumId w:val="11"/>
  </w:num>
  <w:num w:numId="15" w16cid:durableId="1946304203">
    <w:abstractNumId w:val="14"/>
  </w:num>
  <w:num w:numId="16" w16cid:durableId="750353998">
    <w:abstractNumId w:val="10"/>
  </w:num>
  <w:num w:numId="17" w16cid:durableId="12417128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DF"/>
    <w:rsid w:val="000066CC"/>
    <w:rsid w:val="00072C11"/>
    <w:rsid w:val="000D3F41"/>
    <w:rsid w:val="00151D1B"/>
    <w:rsid w:val="0015268C"/>
    <w:rsid w:val="00161F64"/>
    <w:rsid w:val="001B7BF6"/>
    <w:rsid w:val="00216F29"/>
    <w:rsid w:val="00226DC3"/>
    <w:rsid w:val="0023464B"/>
    <w:rsid w:val="002B13D3"/>
    <w:rsid w:val="00355DCA"/>
    <w:rsid w:val="00362DB3"/>
    <w:rsid w:val="00376C19"/>
    <w:rsid w:val="003C4C09"/>
    <w:rsid w:val="003D342A"/>
    <w:rsid w:val="00416B75"/>
    <w:rsid w:val="004665F8"/>
    <w:rsid w:val="004908E3"/>
    <w:rsid w:val="004E1CC5"/>
    <w:rsid w:val="00501C2B"/>
    <w:rsid w:val="005115C7"/>
    <w:rsid w:val="0051609D"/>
    <w:rsid w:val="00523C15"/>
    <w:rsid w:val="0053750A"/>
    <w:rsid w:val="00551A02"/>
    <w:rsid w:val="005534FA"/>
    <w:rsid w:val="00563B1D"/>
    <w:rsid w:val="005676A5"/>
    <w:rsid w:val="005823D0"/>
    <w:rsid w:val="0058528D"/>
    <w:rsid w:val="005A0B92"/>
    <w:rsid w:val="005D3A03"/>
    <w:rsid w:val="005E4EDF"/>
    <w:rsid w:val="005F2E4D"/>
    <w:rsid w:val="00663713"/>
    <w:rsid w:val="00663847"/>
    <w:rsid w:val="006655CC"/>
    <w:rsid w:val="006724AB"/>
    <w:rsid w:val="006825D1"/>
    <w:rsid w:val="006D4D86"/>
    <w:rsid w:val="00702D64"/>
    <w:rsid w:val="007169E4"/>
    <w:rsid w:val="00772A00"/>
    <w:rsid w:val="007E3347"/>
    <w:rsid w:val="007E5150"/>
    <w:rsid w:val="008002C0"/>
    <w:rsid w:val="0080645B"/>
    <w:rsid w:val="00830316"/>
    <w:rsid w:val="0084023B"/>
    <w:rsid w:val="00841EF2"/>
    <w:rsid w:val="00872416"/>
    <w:rsid w:val="00877413"/>
    <w:rsid w:val="008C5323"/>
    <w:rsid w:val="008D54B1"/>
    <w:rsid w:val="009152E0"/>
    <w:rsid w:val="009435C9"/>
    <w:rsid w:val="00944155"/>
    <w:rsid w:val="0095323E"/>
    <w:rsid w:val="009712E6"/>
    <w:rsid w:val="00977AA2"/>
    <w:rsid w:val="009A6A3B"/>
    <w:rsid w:val="00A400FF"/>
    <w:rsid w:val="00A56B5F"/>
    <w:rsid w:val="00AF729C"/>
    <w:rsid w:val="00B15B66"/>
    <w:rsid w:val="00B823AA"/>
    <w:rsid w:val="00B87BE7"/>
    <w:rsid w:val="00BA45DB"/>
    <w:rsid w:val="00BE07FA"/>
    <w:rsid w:val="00BF4184"/>
    <w:rsid w:val="00BF60CC"/>
    <w:rsid w:val="00C0601E"/>
    <w:rsid w:val="00C31D30"/>
    <w:rsid w:val="00C53E09"/>
    <w:rsid w:val="00C555A7"/>
    <w:rsid w:val="00C55EF0"/>
    <w:rsid w:val="00C725D0"/>
    <w:rsid w:val="00C824F9"/>
    <w:rsid w:val="00CD6E39"/>
    <w:rsid w:val="00CF6E91"/>
    <w:rsid w:val="00D85B68"/>
    <w:rsid w:val="00D917EE"/>
    <w:rsid w:val="00DA00DD"/>
    <w:rsid w:val="00DD61CF"/>
    <w:rsid w:val="00E6004D"/>
    <w:rsid w:val="00E81978"/>
    <w:rsid w:val="00E82116"/>
    <w:rsid w:val="00EE1687"/>
    <w:rsid w:val="00EE497A"/>
    <w:rsid w:val="00F174FA"/>
    <w:rsid w:val="00F379B7"/>
    <w:rsid w:val="00F525FA"/>
    <w:rsid w:val="00F60A3D"/>
    <w:rsid w:val="00F9246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8F196"/>
  <w15:chartTrackingRefBased/>
  <w15:docId w15:val="{6A818F31-87D0-4B22-B743-CD7BA4A3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F2"/>
    <w:rPr>
      <w:kern w:val="24"/>
    </w:rPr>
  </w:style>
  <w:style w:type="paragraph" w:styleId="Ttulo1">
    <w:name w:val="heading 1"/>
    <w:basedOn w:val="Normal"/>
    <w:next w:val="Normal"/>
    <w:link w:val="Ttulo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line="240" w:lineRule="auto"/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Pr>
      <w:kern w:val="24"/>
    </w:rPr>
  </w:style>
  <w:style w:type="character" w:styleId="Forte">
    <w:name w:val="Strong"/>
    <w:basedOn w:val="Fontepargpadro"/>
    <w:uiPriority w:val="22"/>
    <w:unhideWhenUsed/>
    <w:qFormat/>
    <w:rPr>
      <w:b w:val="0"/>
      <w:bCs w:val="0"/>
      <w:caps/>
      <w:smallCaps w:val="0"/>
    </w:rPr>
  </w:style>
  <w:style w:type="character" w:styleId="TextodoEspaoReservado">
    <w:name w:val="Placeholder Text"/>
    <w:basedOn w:val="Fontepargpadr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har">
    <w:name w:val="Título 1 Char"/>
    <w:basedOn w:val="Fontepargpadr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har">
    <w:name w:val="Título 2 Char"/>
    <w:basedOn w:val="Fontepargpadr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har">
    <w:name w:val="Título Char"/>
    <w:basedOn w:val="Fontepargpadr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character" w:customStyle="1" w:styleId="Ttulo3Char">
    <w:name w:val="Título 3 Char"/>
    <w:basedOn w:val="Fontepargpadr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har">
    <w:name w:val="Título 4 Char"/>
    <w:basedOn w:val="Fontepargpadr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har">
    <w:name w:val="Título 5 Char"/>
    <w:basedOn w:val="Fontepargpadr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em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Pr>
      <w:kern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kern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kern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kern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har"/>
    <w:uiPriority w:val="99"/>
    <w:unhideWhenUsed/>
    <w:rsid w:val="008002C0"/>
    <w:pPr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sid w:val="008002C0"/>
    <w:rPr>
      <w:kern w:val="24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  <w:kern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Pr>
      <w:kern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  <w:rPr>
      <w:kern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customStyle="1" w:styleId="normaltextrun">
    <w:name w:val="normaltextrun"/>
    <w:basedOn w:val="Fontepargpadro"/>
    <w:rsid w:val="002B1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der\AppData\Local\Microsoft\Office\16.0\DTS\pt-BR%7b57E105B3-57A7-4F74-A7C7-83F8EEAB4154%7d\%7bCA7C031A-82D8-4E24-A74F-2CEAC327FEB2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12D2D87D974412A1C69BD75D44F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8FC92E-E3EB-4DFE-B0FB-43A7CDB25185}"/>
      </w:docPartPr>
      <w:docPartBody>
        <w:p w:rsidR="008D12F5" w:rsidRDefault="00000000">
          <w:pPr>
            <w:pStyle w:val="D612D2D87D974412A1C69BD75D44F9CB"/>
          </w:pPr>
          <w:r w:rsidRPr="005823D0">
            <w:rPr>
              <w:noProof/>
              <w:lang w:val="pt-BR" w:bidi="pt-BR"/>
            </w:rPr>
            <w:t>[Título Aqui, até 12 Palavras, em Uma ou Duas Linhas]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B5"/>
    <w:rsid w:val="00036931"/>
    <w:rsid w:val="00104CCF"/>
    <w:rsid w:val="002A33B4"/>
    <w:rsid w:val="003B0A9D"/>
    <w:rsid w:val="005E4266"/>
    <w:rsid w:val="00610711"/>
    <w:rsid w:val="0078229C"/>
    <w:rsid w:val="007A7DEE"/>
    <w:rsid w:val="007F2140"/>
    <w:rsid w:val="008D12F5"/>
    <w:rsid w:val="00A647B5"/>
    <w:rsid w:val="00B0748D"/>
    <w:rsid w:val="00BA254C"/>
    <w:rsid w:val="00C30763"/>
    <w:rsid w:val="00C52DFA"/>
    <w:rsid w:val="00CE3CA0"/>
    <w:rsid w:val="00D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12D2D87D974412A1C69BD75D44F9CB">
    <w:name w:val="D612D2D87D974412A1C69BD75D44F9CB"/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C52DFA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{B851B167-7313-487D-BA66-FAC56A160054}</b:Guid>
    <b:Title>Título do Artigo</b:Title>
    <b:Year>Ano</b:Year>
    <b:JournalName>Título da revista</b:JournalName>
    <b:Pages>Páginas De – Até</b:Pages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1</b:RefOrder>
  </b:Source>
  <b:Source>
    <b:Tag>Last</b:Tag>
    <b:SourceType>Book</b:SourceType>
    <b:Guid>{BA77E976-CE84-4E70-841F-AF125940039B}</b:Guid>
    <b:Title>Título do Livro</b:Title>
    <b:Year>Ano</b:Year>
    <b:City>Nome da cidade</b:City>
    <b:Publisher>Nome da editora</b:Publisher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D2A71E5-A384-4DD7-B745-7EA7D11F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{CA7C031A-82D8-4E24-A74F-2CEAC327FEB2}tf03982351_win32.dotx</Template>
  <TotalTime>1108</TotalTime>
  <Pages>8</Pages>
  <Words>693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Programação I – Fase 1</vt:lpstr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Programação I – Fase 1</dc:title>
  <dc:subject/>
  <dc:creator>Daniel Bras</dc:creator>
  <cp:keywords/>
  <dc:description/>
  <cp:lastModifiedBy>Daniel Filipe Silva Brás</cp:lastModifiedBy>
  <cp:revision>17</cp:revision>
  <cp:lastPrinted>2023-01-09T22:28:00Z</cp:lastPrinted>
  <dcterms:created xsi:type="dcterms:W3CDTF">2022-12-23T17:50:00Z</dcterms:created>
  <dcterms:modified xsi:type="dcterms:W3CDTF">2023-01-09T22:30:00Z</dcterms:modified>
</cp:coreProperties>
</file>